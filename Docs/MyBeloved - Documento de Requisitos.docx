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B0D30" w14:textId="2929217D" w:rsidR="00460004" w:rsidRDefault="00460004">
      <w:pPr>
        <w:jc w:val="center"/>
      </w:pPr>
    </w:p>
    <w:p w14:paraId="64B3AC3E" w14:textId="77777777" w:rsidR="00F36882" w:rsidRDefault="00F36882">
      <w:pPr>
        <w:jc w:val="center"/>
      </w:pPr>
    </w:p>
    <w:p w14:paraId="469D20AE" w14:textId="77777777" w:rsidR="00F36882" w:rsidRDefault="00F36882">
      <w:pPr>
        <w:jc w:val="center"/>
      </w:pPr>
    </w:p>
    <w:p w14:paraId="1358E6A3" w14:textId="77777777" w:rsidR="00F36882" w:rsidRDefault="00F36882">
      <w:pPr>
        <w:jc w:val="center"/>
      </w:pPr>
    </w:p>
    <w:p w14:paraId="6777488A" w14:textId="77777777" w:rsidR="00F36882" w:rsidRDefault="00F36882">
      <w:pPr>
        <w:jc w:val="center"/>
      </w:pPr>
    </w:p>
    <w:p w14:paraId="77F71592" w14:textId="77777777" w:rsidR="00F36882" w:rsidRDefault="00F36882">
      <w:pPr>
        <w:jc w:val="center"/>
      </w:pPr>
    </w:p>
    <w:p w14:paraId="6960A503" w14:textId="77777777" w:rsidR="00F36882" w:rsidRDefault="00F36882">
      <w:pPr>
        <w:jc w:val="center"/>
      </w:pPr>
    </w:p>
    <w:p w14:paraId="1C63E997" w14:textId="77777777" w:rsidR="00F36882" w:rsidRDefault="00F36882">
      <w:pPr>
        <w:jc w:val="center"/>
      </w:pPr>
    </w:p>
    <w:p w14:paraId="3C45A055" w14:textId="77777777" w:rsidR="00F36882" w:rsidRDefault="00F36882">
      <w:pPr>
        <w:jc w:val="center"/>
      </w:pPr>
    </w:p>
    <w:p w14:paraId="5B12108A" w14:textId="77777777" w:rsidR="00F36882" w:rsidRDefault="00F36882">
      <w:pPr>
        <w:jc w:val="center"/>
      </w:pPr>
    </w:p>
    <w:p w14:paraId="4B55A628" w14:textId="03FECAB4" w:rsidR="00460004" w:rsidRDefault="00F36882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DOCUMENTO DE REQUISITOS</w:t>
      </w:r>
    </w:p>
    <w:p w14:paraId="2FD41D75" w14:textId="5F58FA47" w:rsidR="00460004" w:rsidRDefault="00F36882">
      <w:pPr>
        <w:jc w:val="center"/>
        <w:rPr>
          <w:b/>
          <w:bCs/>
          <w:sz w:val="36"/>
          <w:szCs w:val="28"/>
        </w:rPr>
      </w:pPr>
      <w:proofErr w:type="spellStart"/>
      <w:r>
        <w:rPr>
          <w:b/>
          <w:bCs/>
          <w:sz w:val="36"/>
          <w:szCs w:val="28"/>
        </w:rPr>
        <w:t>MyBeloved</w:t>
      </w:r>
      <w:proofErr w:type="spellEnd"/>
    </w:p>
    <w:p w14:paraId="777ACB92" w14:textId="77777777" w:rsidR="00460004" w:rsidRDefault="00460004">
      <w:pPr>
        <w:jc w:val="center"/>
        <w:rPr>
          <w:b/>
          <w:bCs/>
          <w:sz w:val="36"/>
          <w:szCs w:val="28"/>
        </w:rPr>
      </w:pPr>
    </w:p>
    <w:p w14:paraId="3CE0977A" w14:textId="3C0B6902" w:rsidR="00460004" w:rsidRDefault="00F36882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Criado por</w:t>
      </w:r>
      <w:r w:rsidR="00626BA2">
        <w:rPr>
          <w:b/>
          <w:bCs/>
          <w:sz w:val="36"/>
          <w:szCs w:val="28"/>
        </w:rPr>
        <w:t xml:space="preserve"> </w:t>
      </w:r>
      <w:r>
        <w:rPr>
          <w:b/>
          <w:bCs/>
          <w:sz w:val="36"/>
          <w:szCs w:val="28"/>
        </w:rPr>
        <w:t>Lila Maria</w:t>
      </w:r>
    </w:p>
    <w:p w14:paraId="0F1FEB7B" w14:textId="7353782D" w:rsidR="00460004" w:rsidRDefault="00F36882">
      <w:pPr>
        <w:jc w:val="center"/>
      </w:pPr>
      <w:r>
        <w:rPr>
          <w:b/>
          <w:sz w:val="26"/>
          <w:szCs w:val="24"/>
        </w:rPr>
        <w:t>Engenheira de Software</w:t>
      </w:r>
    </w:p>
    <w:p w14:paraId="44EFA91B" w14:textId="7CF54076" w:rsidR="00F36882" w:rsidRDefault="00F36882">
      <w:pPr>
        <w:jc w:val="center"/>
        <w:rPr>
          <w:b/>
          <w:sz w:val="26"/>
        </w:rPr>
      </w:pPr>
      <w:hyperlink r:id="rId7" w:history="1">
        <w:r w:rsidRPr="000A65D0">
          <w:rPr>
            <w:rStyle w:val="Hyperlink"/>
            <w:b/>
            <w:sz w:val="26"/>
          </w:rPr>
          <w:t>lila.msfrazao@gmail.com</w:t>
        </w:r>
      </w:hyperlink>
    </w:p>
    <w:p w14:paraId="5986F8DE" w14:textId="77777777" w:rsidR="00460004" w:rsidRDefault="00460004">
      <w:pPr>
        <w:jc w:val="center"/>
        <w:rPr>
          <w:b/>
          <w:sz w:val="26"/>
        </w:rPr>
      </w:pPr>
    </w:p>
    <w:p w14:paraId="0B5E56EC" w14:textId="77777777" w:rsidR="00F36882" w:rsidRDefault="00F36882" w:rsidP="00F36882">
      <w:pPr>
        <w:rPr>
          <w:rFonts w:eastAsia="Arial"/>
          <w:b/>
          <w:bCs/>
          <w:i/>
          <w:iCs/>
          <w:sz w:val="52"/>
          <w:szCs w:val="56"/>
          <w:lang w:eastAsia="ar-SA"/>
        </w:rPr>
      </w:pPr>
    </w:p>
    <w:p w14:paraId="508872CA" w14:textId="77777777" w:rsidR="00F36882" w:rsidRDefault="00F36882">
      <w:pPr>
        <w:jc w:val="center"/>
        <w:rPr>
          <w:rFonts w:eastAsia="Arial"/>
          <w:b/>
          <w:bCs/>
          <w:i/>
          <w:iCs/>
          <w:sz w:val="52"/>
          <w:szCs w:val="56"/>
          <w:lang w:eastAsia="ar-SA"/>
        </w:rPr>
      </w:pPr>
    </w:p>
    <w:p w14:paraId="4F57AE24" w14:textId="77777777" w:rsidR="00460004" w:rsidRDefault="00460004">
      <w:pPr>
        <w:jc w:val="center"/>
        <w:rPr>
          <w:b/>
        </w:rPr>
      </w:pPr>
    </w:p>
    <w:p w14:paraId="71C0870C" w14:textId="77777777" w:rsidR="00460004" w:rsidRDefault="00460004">
      <w:pPr>
        <w:jc w:val="center"/>
        <w:rPr>
          <w:b/>
        </w:rPr>
      </w:pPr>
    </w:p>
    <w:p w14:paraId="1A7C1C71" w14:textId="77777777" w:rsidR="00F36882" w:rsidRDefault="00F36882">
      <w:pPr>
        <w:jc w:val="center"/>
        <w:rPr>
          <w:b/>
        </w:rPr>
      </w:pPr>
    </w:p>
    <w:p w14:paraId="4C69FDDA" w14:textId="61858805" w:rsidR="00460004" w:rsidRPr="00F36882" w:rsidRDefault="00626BA2" w:rsidP="00F36882">
      <w:pPr>
        <w:jc w:val="center"/>
      </w:pPr>
      <w:r>
        <w:rPr>
          <w:b/>
        </w:rPr>
        <w:t xml:space="preserve">Data: </w:t>
      </w:r>
      <w:r w:rsidR="00F36882">
        <w:rPr>
          <w:b/>
          <w:color w:val="4F81BD"/>
        </w:rPr>
        <w:t>05/08/2024</w:t>
      </w:r>
    </w:p>
    <w:p w14:paraId="193C7E39" w14:textId="77777777" w:rsidR="00460004" w:rsidRDefault="00460004">
      <w:pPr>
        <w:jc w:val="center"/>
        <w:rPr>
          <w:b/>
        </w:rPr>
      </w:pPr>
    </w:p>
    <w:p w14:paraId="7394B013" w14:textId="18988417" w:rsidR="00460004" w:rsidRDefault="00F36882" w:rsidP="00F36882">
      <w:pPr>
        <w:tabs>
          <w:tab w:val="clear" w:pos="720"/>
        </w:tabs>
        <w:suppressAutoHyphens w:val="0"/>
        <w:spacing w:before="0"/>
        <w:jc w:val="left"/>
      </w:pPr>
      <w:r>
        <w:br w:type="page"/>
      </w:r>
    </w:p>
    <w:p w14:paraId="14A3EF54" w14:textId="77777777" w:rsidR="00460004" w:rsidRDefault="00626BA2">
      <w:pPr>
        <w:pStyle w:val="Ttulo"/>
        <w:pBdr>
          <w:bottom w:val="single" w:sz="4" w:space="1" w:color="000000"/>
        </w:pBdr>
        <w:spacing w:line="360" w:lineRule="auto"/>
        <w:jc w:val="left"/>
      </w:pPr>
      <w:r>
        <w:rPr>
          <w:rFonts w:ascii="Palatino Linotype" w:hAnsi="Palatino Linotype"/>
          <w:sz w:val="28"/>
          <w:szCs w:val="28"/>
        </w:rPr>
        <w:lastRenderedPageBreak/>
        <w:t>Sumário</w:t>
      </w:r>
    </w:p>
    <w:p w14:paraId="70211592" w14:textId="0212CF3E" w:rsidR="00460004" w:rsidRPr="00F36882" w:rsidRDefault="00F36882">
      <w:pPr>
        <w:tabs>
          <w:tab w:val="right" w:leader="dot" w:pos="9639"/>
        </w:tabs>
        <w:spacing w:line="360" w:lineRule="auto"/>
        <w:ind w:right="-1"/>
        <w:jc w:val="center"/>
        <w:rPr>
          <w:color w:val="4B1680"/>
        </w:rPr>
      </w:pPr>
      <w:r w:rsidRPr="00F36882">
        <w:rPr>
          <w:color w:val="4B1680"/>
        </w:rPr>
        <w:t xml:space="preserve">Este documento visa a clara e objetiva documentação de todos os requisitos (funcionais e não funcionais) e regras de negócio do sistema </w:t>
      </w:r>
      <w:proofErr w:type="spellStart"/>
      <w:r w:rsidRPr="00F36882">
        <w:rPr>
          <w:color w:val="4B1680"/>
        </w:rPr>
        <w:t>MyBeloved</w:t>
      </w:r>
      <w:proofErr w:type="spellEnd"/>
      <w:r w:rsidRPr="00F36882">
        <w:rPr>
          <w:color w:val="4B1680"/>
        </w:rPr>
        <w:t>.</w:t>
      </w:r>
    </w:p>
    <w:p w14:paraId="2AE27857" w14:textId="1C1AD65A" w:rsidR="00F36882" w:rsidRPr="00F36882" w:rsidRDefault="00F36882">
      <w:pPr>
        <w:tabs>
          <w:tab w:val="right" w:leader="dot" w:pos="9639"/>
        </w:tabs>
        <w:spacing w:line="360" w:lineRule="auto"/>
        <w:ind w:right="-1"/>
        <w:jc w:val="center"/>
        <w:rPr>
          <w:color w:val="4B1680"/>
        </w:rPr>
      </w:pPr>
      <w:proofErr w:type="spellStart"/>
      <w:r w:rsidRPr="00F36882">
        <w:rPr>
          <w:color w:val="4B1680"/>
        </w:rPr>
        <w:t>My</w:t>
      </w:r>
      <w:proofErr w:type="spellEnd"/>
      <w:r w:rsidRPr="00F36882">
        <w:rPr>
          <w:color w:val="4B1680"/>
        </w:rPr>
        <w:t xml:space="preserve"> </w:t>
      </w:r>
      <w:proofErr w:type="spellStart"/>
      <w:r w:rsidRPr="00F36882">
        <w:rPr>
          <w:color w:val="4B1680"/>
        </w:rPr>
        <w:t>Beloved</w:t>
      </w:r>
      <w:proofErr w:type="spellEnd"/>
      <w:r w:rsidRPr="00F36882">
        <w:rPr>
          <w:color w:val="4B1680"/>
        </w:rPr>
        <w:t xml:space="preserve"> é um sistema onde usuários podem criar cadernos virtuais, </w:t>
      </w:r>
      <w:proofErr w:type="gramStart"/>
      <w:r w:rsidRPr="00F36882">
        <w:rPr>
          <w:color w:val="4B1680"/>
        </w:rPr>
        <w:t>preenche-los</w:t>
      </w:r>
      <w:proofErr w:type="gramEnd"/>
      <w:r w:rsidRPr="00F36882">
        <w:rPr>
          <w:color w:val="4B1680"/>
        </w:rPr>
        <w:t xml:space="preserve"> baseados em categorias e temas fornecidos, e compartilhá-los com seu namorado(a) para que ele(a) possa ler um por dia, sempre que sentir que precisar.</w:t>
      </w:r>
    </w:p>
    <w:p w14:paraId="6400060C" w14:textId="28C10B6F" w:rsidR="00F36882" w:rsidRPr="00F36882" w:rsidRDefault="00F36882">
      <w:pPr>
        <w:tabs>
          <w:tab w:val="right" w:leader="dot" w:pos="9639"/>
        </w:tabs>
        <w:spacing w:line="360" w:lineRule="auto"/>
        <w:ind w:right="-1"/>
        <w:jc w:val="center"/>
        <w:rPr>
          <w:color w:val="4B1680"/>
        </w:rPr>
      </w:pPr>
      <w:r w:rsidRPr="00F36882">
        <w:rPr>
          <w:color w:val="4B1680"/>
        </w:rPr>
        <w:t>É inspirado no livro customizável “Leia quando precisar de mim”</w:t>
      </w:r>
    </w:p>
    <w:p w14:paraId="40457AC0" w14:textId="77777777" w:rsidR="00460004" w:rsidRDefault="00460004" w:rsidP="00F36882">
      <w:pPr>
        <w:pStyle w:val="Estilo1"/>
        <w:tabs>
          <w:tab w:val="clear" w:pos="426"/>
          <w:tab w:val="left" w:pos="432"/>
        </w:tabs>
        <w:outlineLvl w:val="9"/>
      </w:pPr>
      <w:bookmarkStart w:id="0" w:name="_Introdução"/>
      <w:bookmarkEnd w:id="0"/>
    </w:p>
    <w:p w14:paraId="4482E334" w14:textId="184B9E88" w:rsidR="00460004" w:rsidRDefault="00626BA2" w:rsidP="002E04A3">
      <w:pPr>
        <w:pStyle w:val="Estilo1"/>
        <w:pageBreakBefore/>
        <w:numPr>
          <w:ilvl w:val="0"/>
          <w:numId w:val="17"/>
        </w:numPr>
        <w:tabs>
          <w:tab w:val="clear" w:pos="426"/>
          <w:tab w:val="left" w:pos="432"/>
        </w:tabs>
        <w:outlineLvl w:val="9"/>
      </w:pPr>
      <w:bookmarkStart w:id="1" w:name="_Toc420433769"/>
      <w:r>
        <w:lastRenderedPageBreak/>
        <w:t>INTRODUÇÃO</w:t>
      </w:r>
      <w:bookmarkEnd w:id="1"/>
    </w:p>
    <w:p w14:paraId="6C53185B" w14:textId="77777777" w:rsidR="00460004" w:rsidRDefault="00626BA2">
      <w:pPr>
        <w:rPr>
          <w:color w:val="548DD4"/>
        </w:rPr>
      </w:pPr>
      <w:r>
        <w:rPr>
          <w:color w:val="548DD4"/>
        </w:rPr>
        <w:t>&lt; Apresentar o trabalho que será desenvolvido &gt;</w:t>
      </w:r>
    </w:p>
    <w:p w14:paraId="4ADA4C6D" w14:textId="77777777" w:rsidR="00460004" w:rsidRDefault="00460004">
      <w:pPr>
        <w:pStyle w:val="Estilo2"/>
        <w:numPr>
          <w:ilvl w:val="0"/>
          <w:numId w:val="0"/>
        </w:numPr>
        <w:ind w:left="1854" w:hanging="360"/>
        <w:outlineLvl w:val="9"/>
      </w:pPr>
    </w:p>
    <w:p w14:paraId="33B2C4B2" w14:textId="77777777" w:rsidR="00460004" w:rsidRDefault="00626BA2">
      <w:pPr>
        <w:pStyle w:val="Estilo2"/>
        <w:numPr>
          <w:ilvl w:val="0"/>
          <w:numId w:val="4"/>
        </w:numPr>
        <w:ind w:left="0" w:firstLine="0"/>
        <w:outlineLvl w:val="9"/>
      </w:pPr>
      <w:r>
        <w:tab/>
      </w:r>
      <w:bookmarkStart w:id="2" w:name="_Toc420433770"/>
      <w:r>
        <w:t>Visão geral do documento</w:t>
      </w:r>
      <w:bookmarkEnd w:id="2"/>
    </w:p>
    <w:p w14:paraId="6C30A4FF" w14:textId="77777777" w:rsidR="00460004" w:rsidRDefault="00626BA2">
      <w:pPr>
        <w:rPr>
          <w:color w:val="548DD4"/>
        </w:rPr>
      </w:pPr>
      <w:r>
        <w:rPr>
          <w:color w:val="548DD4"/>
        </w:rPr>
        <w:t>&lt; Apresentar como as seções do documento serão organizadas&gt;</w:t>
      </w:r>
    </w:p>
    <w:p w14:paraId="2136BDA7" w14:textId="77777777" w:rsidR="00460004" w:rsidRDefault="00460004">
      <w:pPr>
        <w:pStyle w:val="Estilo2"/>
        <w:numPr>
          <w:ilvl w:val="0"/>
          <w:numId w:val="0"/>
        </w:numPr>
        <w:ind w:left="1854" w:hanging="360"/>
        <w:outlineLvl w:val="9"/>
      </w:pPr>
    </w:p>
    <w:p w14:paraId="4C16829D" w14:textId="77777777" w:rsidR="00460004" w:rsidRDefault="00626BA2">
      <w:pPr>
        <w:pStyle w:val="Estilo2"/>
        <w:ind w:left="0" w:firstLine="0"/>
        <w:outlineLvl w:val="9"/>
      </w:pPr>
      <w:r>
        <w:tab/>
      </w:r>
      <w:bookmarkStart w:id="3" w:name="_Toc420433771"/>
      <w:r>
        <w:t>Convenções, termos e abreviações</w:t>
      </w:r>
      <w:bookmarkEnd w:id="3"/>
    </w:p>
    <w:p w14:paraId="169D9DCD" w14:textId="77777777" w:rsidR="00460004" w:rsidRDefault="00626BA2">
      <w:pPr>
        <w:rPr>
          <w:color w:val="548DD4"/>
        </w:rPr>
      </w:pPr>
      <w:r>
        <w:rPr>
          <w:color w:val="548DD4"/>
        </w:rPr>
        <w:t>&lt;Glossário – aqui se deve definir os termos técnicos usados no documento. Não se deve fazer suposições sobre a experiência ou o conhecimento do leitor&gt;</w:t>
      </w:r>
    </w:p>
    <w:p w14:paraId="37BB7001" w14:textId="77777777" w:rsidR="00460004" w:rsidRDefault="00460004">
      <w:pPr>
        <w:pStyle w:val="Estilo2"/>
        <w:numPr>
          <w:ilvl w:val="0"/>
          <w:numId w:val="0"/>
        </w:numPr>
        <w:ind w:left="1854" w:hanging="360"/>
        <w:outlineLvl w:val="9"/>
      </w:pPr>
    </w:p>
    <w:p w14:paraId="2CC4A87C" w14:textId="77777777" w:rsidR="00460004" w:rsidRDefault="00626BA2">
      <w:pPr>
        <w:pStyle w:val="Estilo2"/>
        <w:ind w:left="0" w:firstLine="0"/>
        <w:outlineLvl w:val="9"/>
      </w:pPr>
      <w:bookmarkStart w:id="4" w:name="_Toc420433772"/>
      <w:bookmarkStart w:id="5" w:name="_Toc240778861"/>
      <w:bookmarkStart w:id="6" w:name="_Toc497896683"/>
      <w:bookmarkStart w:id="7" w:name="_Toc497896626"/>
      <w:bookmarkStart w:id="8" w:name="_Toc497896535"/>
      <w:bookmarkStart w:id="9" w:name="_Toc497728153"/>
      <w:bookmarkStart w:id="10" w:name="_Toc497727740"/>
      <w:bookmarkStart w:id="11" w:name="_Toc468086043"/>
      <w:r>
        <w:t>Identificação dos requisitos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F8079E3" w14:textId="77777777" w:rsidR="00460004" w:rsidRDefault="00626BA2">
      <w:r>
        <w:t>Por convenção, a referência a requisitos é feita através do nome da subseção onde eles estão descritos, seguidos do identificador do requisito, de acordo com a especificação a seguir:</w:t>
      </w:r>
    </w:p>
    <w:p w14:paraId="4ED0AEF7" w14:textId="77777777" w:rsidR="00460004" w:rsidRDefault="00626BA2">
      <w:r>
        <w:t>[</w:t>
      </w:r>
      <w:r>
        <w:rPr>
          <w:i/>
        </w:rPr>
        <w:t>nome da subseção. identificador do requisito</w:t>
      </w:r>
      <w:r>
        <w:t>]</w:t>
      </w:r>
    </w:p>
    <w:p w14:paraId="36D507BB" w14:textId="77777777" w:rsidR="00460004" w:rsidRDefault="00626BA2">
      <w:r>
        <w:t xml:space="preserve">Por exemplo, o requisito funcional [Cadastrar </w:t>
      </w:r>
      <w:proofErr w:type="gramStart"/>
      <w:r>
        <w:t>usuário.RF</w:t>
      </w:r>
      <w:proofErr w:type="gramEnd"/>
      <w:r>
        <w:t>001] deve estar descrito em uma subseção chamada “Cadastro de usuários”, em um bloco identificado pelo número [RF001]. Já o requisito não-funcional [Confiabilidade.NF003] deve estar descrito na seção de requisitos não-funcionais de Confiabilidade, em um bloco identificado por [NF003].</w:t>
      </w:r>
    </w:p>
    <w:p w14:paraId="25966E25" w14:textId="77777777" w:rsidR="00460004" w:rsidRDefault="00626BA2">
      <w:r>
        <w:t>Os requisitos devem ser identificados com um identificador único. A numeração inicia com o identificador [RF001] ou [NF001] e prossegue sendo incrementada à medida que forem surgindo novos requisitos.</w:t>
      </w:r>
    </w:p>
    <w:p w14:paraId="170C59C9" w14:textId="77777777" w:rsidR="00460004" w:rsidRDefault="00626BA2">
      <w:r>
        <w:t>As regras de negócio devem ser identificadas com um identificador único. A numeração inicia com o identificador [RN001] e prossegue sendo incrementada à medida que forem surgindo novas regras.</w:t>
      </w:r>
    </w:p>
    <w:p w14:paraId="4FDD2D6A" w14:textId="77777777" w:rsidR="00460004" w:rsidRDefault="00626BA2">
      <w:pPr>
        <w:pStyle w:val="Estilo2"/>
        <w:ind w:left="0" w:firstLine="0"/>
        <w:outlineLvl w:val="9"/>
      </w:pPr>
      <w:bookmarkStart w:id="12" w:name="_Toc420433773"/>
      <w:bookmarkStart w:id="13" w:name="_Toc240778862"/>
      <w:bookmarkStart w:id="14" w:name="_Toc497896684"/>
      <w:bookmarkStart w:id="15" w:name="_Toc497896627"/>
      <w:bookmarkStart w:id="16" w:name="_Toc497896536"/>
      <w:bookmarkStart w:id="17" w:name="_Toc497728154"/>
      <w:bookmarkStart w:id="18" w:name="_Toc497727741"/>
      <w:bookmarkStart w:id="19" w:name="_Toc468086044"/>
      <w:r>
        <w:t>Prioridades dos requisitos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3241A97" w14:textId="77777777" w:rsidR="00460004" w:rsidRDefault="00626BA2">
      <w:r>
        <w:t>Para estabelecer a prioridade dos requisitos, nas seções 4 e 5, foram adotadas as denominações “essencial”, “importante” e “desejável”.</w:t>
      </w:r>
    </w:p>
    <w:p w14:paraId="4B1CFFF3" w14:textId="77777777" w:rsidR="00460004" w:rsidRDefault="00626BA2">
      <w:pPr>
        <w:pStyle w:val="Commarcadores"/>
        <w:numPr>
          <w:ilvl w:val="0"/>
          <w:numId w:val="5"/>
        </w:numPr>
        <w:tabs>
          <w:tab w:val="clear" w:pos="519"/>
          <w:tab w:val="left" w:pos="142"/>
        </w:tabs>
        <w:ind w:left="720"/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3293F91A" w14:textId="77777777" w:rsidR="00460004" w:rsidRDefault="00626BA2">
      <w:pPr>
        <w:pStyle w:val="Commarcadores"/>
        <w:numPr>
          <w:ilvl w:val="0"/>
          <w:numId w:val="5"/>
        </w:numPr>
        <w:tabs>
          <w:tab w:val="clear" w:pos="519"/>
          <w:tab w:val="left" w:pos="142"/>
        </w:tabs>
        <w:ind w:left="720"/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24FB6F31" w14:textId="01E951B8" w:rsidR="00460004" w:rsidRDefault="00626BA2" w:rsidP="002E04A3">
      <w:pPr>
        <w:pStyle w:val="Commarcadores"/>
        <w:numPr>
          <w:ilvl w:val="0"/>
          <w:numId w:val="5"/>
        </w:numPr>
      </w:pP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CE55FEC" w14:textId="498088C0" w:rsidR="00460004" w:rsidRDefault="00626BA2" w:rsidP="002E04A3">
      <w:pPr>
        <w:pStyle w:val="Estilo1"/>
        <w:pageBreakBefore/>
        <w:numPr>
          <w:ilvl w:val="0"/>
          <w:numId w:val="13"/>
        </w:numPr>
        <w:outlineLvl w:val="9"/>
      </w:pPr>
      <w:bookmarkStart w:id="20" w:name="_Toc420433774"/>
      <w:r>
        <w:lastRenderedPageBreak/>
        <w:t>DESCRIÇÃO GERAL DO SISTEMA</w:t>
      </w:r>
      <w:bookmarkEnd w:id="20"/>
    </w:p>
    <w:p w14:paraId="39AF9A43" w14:textId="77777777" w:rsidR="002E04A3" w:rsidRDefault="002E04A3" w:rsidP="002E04A3">
      <w:pPr>
        <w:pStyle w:val="Estilo2"/>
        <w:numPr>
          <w:ilvl w:val="0"/>
          <w:numId w:val="0"/>
        </w:numPr>
      </w:pPr>
      <w:bookmarkStart w:id="21" w:name="_Toc420433775"/>
    </w:p>
    <w:p w14:paraId="669DD89E" w14:textId="2FA3CB00" w:rsidR="00460004" w:rsidRDefault="00626BA2" w:rsidP="002E04A3">
      <w:pPr>
        <w:pStyle w:val="Estilo2"/>
        <w:numPr>
          <w:ilvl w:val="1"/>
          <w:numId w:val="13"/>
        </w:numPr>
      </w:pPr>
      <w:r>
        <w:t>Sistema</w:t>
      </w:r>
      <w:bookmarkEnd w:id="21"/>
    </w:p>
    <w:p w14:paraId="508C1737" w14:textId="77777777" w:rsidR="00460004" w:rsidRDefault="00626BA2">
      <w:pPr>
        <w:ind w:firstLine="1134"/>
        <w:rPr>
          <w:i/>
          <w:color w:val="4F81BD"/>
        </w:rPr>
      </w:pPr>
      <w:r>
        <w:rPr>
          <w:i/>
          <w:color w:val="4F81BD"/>
        </w:rPr>
        <w:t>&lt;Descrição geral do sistema&gt;</w:t>
      </w:r>
    </w:p>
    <w:p w14:paraId="29636F73" w14:textId="77777777" w:rsidR="00460004" w:rsidRDefault="00460004">
      <w:pPr>
        <w:ind w:firstLine="1134"/>
      </w:pPr>
    </w:p>
    <w:p w14:paraId="66B759C7" w14:textId="58F6AD48" w:rsidR="00460004" w:rsidRDefault="00626BA2" w:rsidP="002E04A3">
      <w:pPr>
        <w:pStyle w:val="Estilo2"/>
        <w:numPr>
          <w:ilvl w:val="1"/>
          <w:numId w:val="13"/>
        </w:numPr>
      </w:pPr>
      <w:bookmarkStart w:id="22" w:name="_Toc420433776"/>
      <w:r>
        <w:t>Stakeholders</w:t>
      </w:r>
      <w:bookmarkEnd w:id="22"/>
    </w:p>
    <w:p w14:paraId="22FC20AE" w14:textId="77777777" w:rsidR="00460004" w:rsidRDefault="00626BA2">
      <w:r>
        <w:rPr>
          <w:color w:val="548DD4"/>
        </w:rPr>
        <w:t>&lt;</w:t>
      </w:r>
      <w:r>
        <w:t xml:space="preserve"> </w:t>
      </w:r>
      <w:r>
        <w:rPr>
          <w:color w:val="548DD4"/>
        </w:rPr>
        <w:t>Na engenharia de requisitos, os stakeholders são definidos como pessoas ou organizações que serão afetadas pelo sistema e que direta ou indiretamente tem influência sobre os requisitos. Nesta seção, eles deverão ser descritos, bem como suas responsabilidades. Ver tabela-exemplo&gt;</w:t>
      </w:r>
    </w:p>
    <w:p w14:paraId="3D7E7094" w14:textId="77777777" w:rsidR="00460004" w:rsidRDefault="00460004">
      <w:pPr>
        <w:rPr>
          <w:color w:val="548DD4"/>
        </w:rPr>
      </w:pPr>
    </w:p>
    <w:tbl>
      <w:tblPr>
        <w:tblW w:w="92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460004" w14:paraId="48C60118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1AE8A" w14:textId="77777777" w:rsidR="00460004" w:rsidRDefault="00626BA2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1B6A1" w14:textId="77777777" w:rsidR="00460004" w:rsidRDefault="00626BA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817CD" w14:textId="77777777" w:rsidR="00460004" w:rsidRDefault="00626BA2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</w:tr>
      <w:tr w:rsidR="00460004" w14:paraId="5447365F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4C597" w14:textId="77777777" w:rsidR="00460004" w:rsidRDefault="00460004"/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23D2" w14:textId="77777777" w:rsidR="00460004" w:rsidRDefault="00460004">
            <w:pPr>
              <w:ind w:right="254"/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413C5" w14:textId="77777777" w:rsidR="00460004" w:rsidRDefault="00460004">
            <w:pPr>
              <w:numPr>
                <w:ilvl w:val="0"/>
                <w:numId w:val="7"/>
              </w:numPr>
              <w:tabs>
                <w:tab w:val="clear" w:pos="720"/>
                <w:tab w:val="left" w:pos="265"/>
              </w:tabs>
              <w:spacing w:before="0"/>
            </w:pPr>
          </w:p>
        </w:tc>
      </w:tr>
    </w:tbl>
    <w:p w14:paraId="4AFDB121" w14:textId="77777777" w:rsidR="00460004" w:rsidRDefault="00460004">
      <w:pPr>
        <w:rPr>
          <w:color w:val="548DD4"/>
        </w:rPr>
      </w:pPr>
    </w:p>
    <w:p w14:paraId="018117EF" w14:textId="05564CB7" w:rsidR="00460004" w:rsidRDefault="00626BA2" w:rsidP="002E04A3">
      <w:pPr>
        <w:pStyle w:val="Estilo1"/>
        <w:numPr>
          <w:ilvl w:val="0"/>
          <w:numId w:val="13"/>
        </w:numPr>
        <w:tabs>
          <w:tab w:val="clear" w:pos="426"/>
          <w:tab w:val="left" w:pos="432"/>
        </w:tabs>
        <w:outlineLvl w:val="9"/>
      </w:pPr>
      <w:bookmarkStart w:id="23" w:name="_Toc4204337771"/>
      <w:r>
        <w:t>LISTAGEM DAS RE</w:t>
      </w:r>
      <w:bookmarkEnd w:id="23"/>
      <w:r>
        <w:t>GRAS DE NEGÓCIO</w:t>
      </w:r>
    </w:p>
    <w:p w14:paraId="507FD03D" w14:textId="77777777" w:rsidR="00460004" w:rsidRDefault="00460004"/>
    <w:p w14:paraId="526498A4" w14:textId="26DBA1B4" w:rsidR="00460004" w:rsidRDefault="00626BA2">
      <w:pPr>
        <w:rPr>
          <w:color w:val="548DD4"/>
        </w:rPr>
      </w:pPr>
      <w:r>
        <w:rPr>
          <w:color w:val="548DD4"/>
        </w:rPr>
        <w:t>&lt;Listar as regras de negócio de acordo com a seção 1.3 &gt;</w:t>
      </w:r>
    </w:p>
    <w:p w14:paraId="52D73734" w14:textId="77777777" w:rsidR="00ED5FF2" w:rsidRDefault="00ED5FF2">
      <w:pPr>
        <w:rPr>
          <w:color w:val="548DD4"/>
        </w:rPr>
      </w:pPr>
    </w:p>
    <w:tbl>
      <w:tblPr>
        <w:tblW w:w="85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6"/>
        <w:gridCol w:w="6569"/>
      </w:tblGrid>
      <w:tr w:rsidR="00ED5FF2" w:rsidRPr="00ED5FF2" w14:paraId="7FC9860D" w14:textId="77777777" w:rsidTr="000F4778">
        <w:trPr>
          <w:trHeight w:val="285"/>
          <w:jc w:val="center"/>
        </w:trPr>
        <w:tc>
          <w:tcPr>
            <w:tcW w:w="1936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00FD7E" w14:textId="77777777" w:rsidR="00ED5FF2" w:rsidRPr="00ED5FF2" w:rsidRDefault="00ED5FF2" w:rsidP="000F4778">
            <w:pPr>
              <w:rPr>
                <w:color w:val="4472C4" w:themeColor="accent1"/>
              </w:rPr>
            </w:pPr>
            <w:r w:rsidRPr="00ED5FF2">
              <w:rPr>
                <w:color w:val="4472C4" w:themeColor="accent1"/>
              </w:rPr>
              <w:t>Nome</w:t>
            </w:r>
          </w:p>
        </w:tc>
        <w:tc>
          <w:tcPr>
            <w:tcW w:w="6569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995EC" w14:textId="172821F9" w:rsidR="00ED5FF2" w:rsidRPr="00ED5FF2" w:rsidRDefault="00ED5FF2" w:rsidP="000F4778">
            <w:pPr>
              <w:rPr>
                <w:color w:val="4472C4" w:themeColor="accent1"/>
              </w:rPr>
            </w:pPr>
            <w:r w:rsidRPr="00ED5FF2">
              <w:rPr>
                <w:b/>
                <w:color w:val="4472C4" w:themeColor="accent1"/>
              </w:rPr>
              <w:t>RN</w:t>
            </w:r>
            <w:proofErr w:type="gramStart"/>
            <w:r w:rsidRPr="00ED5FF2">
              <w:rPr>
                <w:b/>
                <w:color w:val="4472C4" w:themeColor="accent1"/>
              </w:rPr>
              <w:t>0</w:t>
            </w:r>
            <w:r>
              <w:rPr>
                <w:b/>
                <w:color w:val="4472C4" w:themeColor="accent1"/>
              </w:rPr>
              <w:t>?-</w:t>
            </w:r>
            <w:proofErr w:type="gramEnd"/>
            <w:r>
              <w:rPr>
                <w:b/>
                <w:color w:val="4472C4" w:themeColor="accent1"/>
              </w:rPr>
              <w:t xml:space="preserve"> </w:t>
            </w:r>
            <w:proofErr w:type="spellStart"/>
            <w:r>
              <w:rPr>
                <w:b/>
                <w:color w:val="4472C4" w:themeColor="accent1"/>
              </w:rPr>
              <w:t>RegraXXX</w:t>
            </w:r>
            <w:proofErr w:type="spellEnd"/>
          </w:p>
        </w:tc>
      </w:tr>
      <w:tr w:rsidR="00ED5FF2" w:rsidRPr="00ED5FF2" w14:paraId="35F9AD47" w14:textId="77777777" w:rsidTr="000F4778">
        <w:trPr>
          <w:trHeight w:val="973"/>
          <w:jc w:val="center"/>
        </w:trPr>
        <w:tc>
          <w:tcPr>
            <w:tcW w:w="1936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8A2B8" w14:textId="77777777" w:rsidR="00ED5FF2" w:rsidRPr="00ED5FF2" w:rsidRDefault="00ED5FF2" w:rsidP="000F4778">
            <w:pPr>
              <w:rPr>
                <w:color w:val="4472C4" w:themeColor="accent1"/>
              </w:rPr>
            </w:pPr>
            <w:r w:rsidRPr="00ED5FF2">
              <w:rPr>
                <w:color w:val="4472C4" w:themeColor="accent1"/>
              </w:rPr>
              <w:t>Descrição</w:t>
            </w:r>
          </w:p>
        </w:tc>
        <w:tc>
          <w:tcPr>
            <w:tcW w:w="6569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F772BE" w14:textId="55BC6F5F" w:rsidR="00ED5FF2" w:rsidRPr="00ED5FF2" w:rsidRDefault="00ED5FF2" w:rsidP="000F477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&lt;Descreva aqui&gt;</w:t>
            </w:r>
          </w:p>
        </w:tc>
      </w:tr>
      <w:tr w:rsidR="00ED5FF2" w:rsidRPr="00ED5FF2" w14:paraId="57C069BD" w14:textId="77777777" w:rsidTr="000F4778">
        <w:trPr>
          <w:trHeight w:val="645"/>
          <w:jc w:val="center"/>
        </w:trPr>
        <w:tc>
          <w:tcPr>
            <w:tcW w:w="1936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956DB" w14:textId="77777777" w:rsidR="00ED5FF2" w:rsidRPr="00ED5FF2" w:rsidRDefault="00ED5FF2" w:rsidP="000F4778">
            <w:pPr>
              <w:rPr>
                <w:color w:val="4472C4" w:themeColor="accent1"/>
              </w:rPr>
            </w:pPr>
            <w:r w:rsidRPr="00ED5FF2">
              <w:rPr>
                <w:color w:val="4472C4" w:themeColor="accent1"/>
              </w:rPr>
              <w:t>Fonte</w:t>
            </w:r>
          </w:p>
        </w:tc>
        <w:tc>
          <w:tcPr>
            <w:tcW w:w="6569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5F623" w14:textId="12A19907" w:rsidR="00ED5FF2" w:rsidRPr="00ED5FF2" w:rsidRDefault="00ED5FF2" w:rsidP="000F477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&lt;Informe a fonte&gt;</w:t>
            </w:r>
          </w:p>
        </w:tc>
      </w:tr>
      <w:tr w:rsidR="00ED5FF2" w:rsidRPr="00ED5FF2" w14:paraId="149EE9B4" w14:textId="77777777" w:rsidTr="000F4778">
        <w:trPr>
          <w:trHeight w:val="680"/>
          <w:jc w:val="center"/>
        </w:trPr>
        <w:tc>
          <w:tcPr>
            <w:tcW w:w="1936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56D60" w14:textId="77777777" w:rsidR="00ED5FF2" w:rsidRPr="00ED5FF2" w:rsidRDefault="00ED5FF2" w:rsidP="000F4778">
            <w:pPr>
              <w:rPr>
                <w:color w:val="4472C4" w:themeColor="accent1"/>
              </w:rPr>
            </w:pPr>
            <w:r w:rsidRPr="00ED5FF2">
              <w:rPr>
                <w:color w:val="4472C4" w:themeColor="accent1"/>
              </w:rPr>
              <w:t>Histórico</w:t>
            </w:r>
          </w:p>
        </w:tc>
        <w:tc>
          <w:tcPr>
            <w:tcW w:w="6569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1BD10" w14:textId="2142C175" w:rsidR="00ED5FF2" w:rsidRPr="00ED5FF2" w:rsidRDefault="00ED5FF2" w:rsidP="000F4778">
            <w:pPr>
              <w:rPr>
                <w:color w:val="4472C4" w:themeColor="accent1"/>
              </w:rPr>
            </w:pPr>
            <w:r w:rsidRPr="00ED5FF2">
              <w:rPr>
                <w:color w:val="4472C4" w:themeColor="accent1"/>
              </w:rPr>
              <w:t xml:space="preserve">Data de identificação: </w:t>
            </w:r>
            <w:r>
              <w:rPr>
                <w:color w:val="4472C4" w:themeColor="accent1"/>
              </w:rPr>
              <w:t>dd/mm/ano</w:t>
            </w:r>
          </w:p>
        </w:tc>
      </w:tr>
    </w:tbl>
    <w:p w14:paraId="7840A0C5" w14:textId="77777777" w:rsidR="00460004" w:rsidRDefault="00460004">
      <w:pPr>
        <w:pStyle w:val="Estilo2"/>
        <w:numPr>
          <w:ilvl w:val="0"/>
          <w:numId w:val="0"/>
        </w:numPr>
        <w:ind w:left="1854" w:hanging="360"/>
        <w:outlineLvl w:val="9"/>
      </w:pPr>
    </w:p>
    <w:p w14:paraId="6264938F" w14:textId="77777777" w:rsidR="00460004" w:rsidRDefault="00460004">
      <w:pPr>
        <w:pStyle w:val="Estilo2"/>
        <w:numPr>
          <w:ilvl w:val="0"/>
          <w:numId w:val="0"/>
        </w:numPr>
        <w:ind w:left="1854" w:hanging="360"/>
        <w:outlineLvl w:val="9"/>
        <w:rPr>
          <w:color w:val="548DD4"/>
        </w:rPr>
      </w:pPr>
    </w:p>
    <w:p w14:paraId="477DC7AA" w14:textId="1E84874C" w:rsidR="00460004" w:rsidRDefault="00626BA2" w:rsidP="002E04A3">
      <w:pPr>
        <w:pStyle w:val="Estilo1"/>
        <w:numPr>
          <w:ilvl w:val="0"/>
          <w:numId w:val="13"/>
        </w:numPr>
        <w:tabs>
          <w:tab w:val="clear" w:pos="426"/>
          <w:tab w:val="left" w:pos="432"/>
        </w:tabs>
        <w:outlineLvl w:val="9"/>
      </w:pPr>
      <w:bookmarkStart w:id="24" w:name="_Toc420433777"/>
      <w:r>
        <w:t>LISTAGEM DOS REQUISITOS</w:t>
      </w:r>
      <w:bookmarkEnd w:id="24"/>
    </w:p>
    <w:p w14:paraId="3F61A21E" w14:textId="77777777" w:rsidR="00460004" w:rsidRDefault="00460004">
      <w:pPr>
        <w:rPr>
          <w:color w:val="548DD4"/>
        </w:rPr>
      </w:pPr>
    </w:p>
    <w:p w14:paraId="1F953F2E" w14:textId="77777777" w:rsidR="00460004" w:rsidRDefault="00626BA2" w:rsidP="002E04A3">
      <w:pPr>
        <w:pStyle w:val="Estilo2"/>
        <w:numPr>
          <w:ilvl w:val="1"/>
          <w:numId w:val="13"/>
        </w:numPr>
      </w:pPr>
      <w:bookmarkStart w:id="25" w:name="_Toc420433778"/>
      <w:r>
        <w:lastRenderedPageBreak/>
        <w:t>Requisitos Funcionais</w:t>
      </w:r>
      <w:bookmarkEnd w:id="25"/>
    </w:p>
    <w:p w14:paraId="3BA578DD" w14:textId="5154379B" w:rsidR="00460004" w:rsidRDefault="00626BA2">
      <w:pPr>
        <w:rPr>
          <w:color w:val="548DD4"/>
        </w:rPr>
      </w:pPr>
      <w:r>
        <w:rPr>
          <w:color w:val="548DD4"/>
        </w:rPr>
        <w:t>&lt;Listar os requisitos funcionais, de acordo com as seções 1.3 e 1.4 &gt;</w:t>
      </w:r>
    </w:p>
    <w:p w14:paraId="01CECD11" w14:textId="0DC53CC5" w:rsidR="000C5C82" w:rsidRPr="000C5C82" w:rsidRDefault="000C5C82" w:rsidP="000C5C82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b/>
          <w:color w:val="4472C4" w:themeColor="accent1"/>
          <w:szCs w:val="24"/>
        </w:rPr>
      </w:pPr>
      <w:r w:rsidRPr="000C5C82">
        <w:rPr>
          <w:b/>
          <w:color w:val="4472C4" w:themeColor="accent1"/>
          <w:szCs w:val="24"/>
        </w:rPr>
        <w:t>[RF0</w:t>
      </w:r>
      <w:r>
        <w:rPr>
          <w:b/>
          <w:color w:val="4472C4" w:themeColor="accent1"/>
          <w:szCs w:val="24"/>
        </w:rPr>
        <w:t>?</w:t>
      </w:r>
      <w:r w:rsidRPr="000C5C82">
        <w:rPr>
          <w:b/>
          <w:color w:val="4472C4" w:themeColor="accent1"/>
          <w:szCs w:val="24"/>
        </w:rPr>
        <w:t xml:space="preserve">] </w:t>
      </w:r>
      <w:proofErr w:type="spellStart"/>
      <w:r>
        <w:rPr>
          <w:b/>
          <w:color w:val="4472C4" w:themeColor="accent1"/>
          <w:szCs w:val="24"/>
        </w:rPr>
        <w:t>RequisitoXX</w:t>
      </w:r>
      <w:proofErr w:type="spellEnd"/>
    </w:p>
    <w:p w14:paraId="759DA864" w14:textId="69311136" w:rsidR="000C5C82" w:rsidRPr="000C5C82" w:rsidRDefault="000C5C82" w:rsidP="000C5C82">
      <w:pPr>
        <w:rPr>
          <w:color w:val="4472C4" w:themeColor="accent1"/>
        </w:rPr>
      </w:pPr>
      <w:r w:rsidRPr="000C5C82">
        <w:rPr>
          <w:rFonts w:ascii="Times New Roman" w:eastAsia="Times New Roman" w:hAnsi="Times New Roman" w:cs="Times New Roman"/>
          <w:b/>
          <w:color w:val="4472C4" w:themeColor="accent1"/>
          <w:szCs w:val="24"/>
        </w:rPr>
        <w:t>Descrição</w:t>
      </w:r>
      <w:r w:rsidRPr="000C5C82">
        <w:rPr>
          <w:rFonts w:ascii="Times New Roman" w:eastAsia="Times New Roman" w:hAnsi="Times New Roman" w:cs="Times New Roman"/>
          <w:color w:val="4472C4" w:themeColor="accent1"/>
          <w:szCs w:val="24"/>
        </w:rPr>
        <w:t xml:space="preserve">: </w:t>
      </w:r>
      <w:r>
        <w:rPr>
          <w:color w:val="4472C4" w:themeColor="accent1"/>
        </w:rPr>
        <w:t>&lt;descreva o requisito&gt;</w:t>
      </w:r>
    </w:p>
    <w:p w14:paraId="3C51EC68" w14:textId="77777777" w:rsidR="000C5C82" w:rsidRPr="000C5C82" w:rsidRDefault="000C5C82" w:rsidP="000C5C82">
      <w:pPr>
        <w:rPr>
          <w:color w:val="4472C4" w:themeColor="accent1"/>
        </w:rPr>
      </w:pPr>
    </w:p>
    <w:tbl>
      <w:tblPr>
        <w:tblW w:w="843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C5C82" w:rsidRPr="000C5C82" w14:paraId="7BB37243" w14:textId="77777777" w:rsidTr="000F4778">
        <w:tc>
          <w:tcPr>
            <w:tcW w:w="1809" w:type="dxa"/>
          </w:tcPr>
          <w:p w14:paraId="2DE727BA" w14:textId="77777777" w:rsidR="000C5C82" w:rsidRPr="000C5C82" w:rsidRDefault="000C5C82" w:rsidP="000F4778">
            <w:pPr>
              <w:spacing w:before="240" w:after="240"/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</w:pPr>
            <w:r w:rsidRPr="000C5C82">
              <w:rPr>
                <w:rFonts w:ascii="Times New Roman" w:eastAsia="Times New Roman" w:hAnsi="Times New Roman" w:cs="Times New Roman"/>
                <w:b/>
                <w:color w:val="4472C4" w:themeColor="accent1"/>
                <w:szCs w:val="24"/>
              </w:rPr>
              <w:t>Prioridade</w:t>
            </w:r>
            <w:r w:rsidRPr="000C5C82"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  <w:t>:</w:t>
            </w:r>
          </w:p>
        </w:tc>
        <w:tc>
          <w:tcPr>
            <w:tcW w:w="426" w:type="dxa"/>
          </w:tcPr>
          <w:p w14:paraId="17EBCB29" w14:textId="77777777" w:rsidR="000C5C82" w:rsidRPr="000C5C82" w:rsidRDefault="000C5C82" w:rsidP="000F4778">
            <w:pPr>
              <w:spacing w:before="240" w:after="240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</w:pPr>
            <w:r w:rsidRPr="000C5C82"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  <w:t>◻</w:t>
            </w:r>
          </w:p>
        </w:tc>
        <w:tc>
          <w:tcPr>
            <w:tcW w:w="1984" w:type="dxa"/>
          </w:tcPr>
          <w:p w14:paraId="4BDDAD66" w14:textId="77777777" w:rsidR="000C5C82" w:rsidRPr="000C5C82" w:rsidRDefault="000C5C82" w:rsidP="000F4778">
            <w:pPr>
              <w:spacing w:before="240" w:after="240"/>
              <w:ind w:left="-108"/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</w:pPr>
            <w:r w:rsidRPr="000C5C82"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  <w:t>Essencial</w:t>
            </w:r>
          </w:p>
        </w:tc>
        <w:tc>
          <w:tcPr>
            <w:tcW w:w="425" w:type="dxa"/>
          </w:tcPr>
          <w:p w14:paraId="1252032A" w14:textId="1AFD7D6D" w:rsidR="000C5C82" w:rsidRPr="000C5C82" w:rsidRDefault="000C5C82" w:rsidP="000F4778">
            <w:pPr>
              <w:spacing w:before="240" w:after="240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</w:pPr>
            <w:r w:rsidRPr="000C5C82"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  <w:t>◻</w:t>
            </w:r>
          </w:p>
        </w:tc>
        <w:tc>
          <w:tcPr>
            <w:tcW w:w="1985" w:type="dxa"/>
          </w:tcPr>
          <w:p w14:paraId="6F502551" w14:textId="77777777" w:rsidR="000C5C82" w:rsidRPr="000C5C82" w:rsidRDefault="000C5C82" w:rsidP="000F4778">
            <w:pPr>
              <w:spacing w:before="240" w:after="240"/>
              <w:ind w:left="-108"/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</w:pPr>
            <w:r w:rsidRPr="000C5C82"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  <w:t>Importante</w:t>
            </w:r>
          </w:p>
        </w:tc>
        <w:tc>
          <w:tcPr>
            <w:tcW w:w="425" w:type="dxa"/>
          </w:tcPr>
          <w:p w14:paraId="70B48411" w14:textId="77777777" w:rsidR="000C5C82" w:rsidRPr="000C5C82" w:rsidRDefault="000C5C82" w:rsidP="000F4778">
            <w:pPr>
              <w:spacing w:before="240" w:after="240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</w:pPr>
            <w:r w:rsidRPr="000C5C82"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  <w:t>◻</w:t>
            </w:r>
          </w:p>
        </w:tc>
        <w:tc>
          <w:tcPr>
            <w:tcW w:w="1381" w:type="dxa"/>
          </w:tcPr>
          <w:p w14:paraId="583B72E4" w14:textId="77777777" w:rsidR="000C5C82" w:rsidRPr="000C5C82" w:rsidRDefault="000C5C82" w:rsidP="000F4778">
            <w:pPr>
              <w:spacing w:before="240" w:after="240"/>
              <w:ind w:left="-108"/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</w:pPr>
            <w:r w:rsidRPr="000C5C82"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  <w:t>Desejável</w:t>
            </w:r>
          </w:p>
        </w:tc>
      </w:tr>
    </w:tbl>
    <w:p w14:paraId="2E336196" w14:textId="68F57608" w:rsidR="000C5C82" w:rsidRPr="000C5C82" w:rsidRDefault="000C5C82" w:rsidP="000C5C82">
      <w:pPr>
        <w:rPr>
          <w:rFonts w:ascii="Times New Roman" w:eastAsia="Times New Roman" w:hAnsi="Times New Roman" w:cs="Times New Roman"/>
          <w:color w:val="4472C4" w:themeColor="accent1"/>
          <w:szCs w:val="24"/>
        </w:rPr>
      </w:pPr>
      <w:r w:rsidRPr="000C5C82">
        <w:rPr>
          <w:rFonts w:ascii="Times New Roman" w:eastAsia="Times New Roman" w:hAnsi="Times New Roman" w:cs="Times New Roman"/>
          <w:b/>
          <w:color w:val="4472C4" w:themeColor="accent1"/>
          <w:szCs w:val="24"/>
        </w:rPr>
        <w:t>Entradas e pré-condições</w:t>
      </w:r>
      <w:r w:rsidRPr="000C5C82">
        <w:rPr>
          <w:rFonts w:ascii="Times New Roman" w:eastAsia="Times New Roman" w:hAnsi="Times New Roman" w:cs="Times New Roman"/>
          <w:color w:val="4472C4" w:themeColor="accent1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4472C4" w:themeColor="accent1"/>
          <w:szCs w:val="24"/>
        </w:rPr>
        <w:t>&lt;informe aqui&gt;</w:t>
      </w:r>
      <w:r w:rsidRPr="000C5C82">
        <w:rPr>
          <w:rFonts w:ascii="Times New Roman" w:eastAsia="Times New Roman" w:hAnsi="Times New Roman" w:cs="Times New Roman"/>
          <w:color w:val="4472C4" w:themeColor="accent1"/>
          <w:szCs w:val="24"/>
        </w:rPr>
        <w:t>.</w:t>
      </w:r>
    </w:p>
    <w:p w14:paraId="04338B0B" w14:textId="36DAEE11" w:rsidR="000C5C82" w:rsidRPr="000C5C82" w:rsidRDefault="000C5C82" w:rsidP="000C5C82">
      <w:pPr>
        <w:rPr>
          <w:rFonts w:ascii="Times New Roman" w:eastAsia="Times New Roman" w:hAnsi="Times New Roman" w:cs="Times New Roman"/>
          <w:color w:val="4472C4" w:themeColor="accent1"/>
          <w:szCs w:val="24"/>
        </w:rPr>
      </w:pPr>
      <w:r w:rsidRPr="000C5C82">
        <w:rPr>
          <w:rFonts w:ascii="Times New Roman" w:eastAsia="Times New Roman" w:hAnsi="Times New Roman" w:cs="Times New Roman"/>
          <w:b/>
          <w:color w:val="4472C4" w:themeColor="accent1"/>
          <w:szCs w:val="24"/>
        </w:rPr>
        <w:t>Saídas e pós-condição</w:t>
      </w:r>
      <w:r w:rsidRPr="000C5C82">
        <w:rPr>
          <w:rFonts w:ascii="Times New Roman" w:eastAsia="Times New Roman" w:hAnsi="Times New Roman" w:cs="Times New Roman"/>
          <w:color w:val="4472C4" w:themeColor="accent1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4472C4" w:themeColor="accent1"/>
          <w:szCs w:val="24"/>
        </w:rPr>
        <w:t>&lt;informe aqui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Cs w:val="24"/>
        </w:rPr>
        <w:t>&gt;</w:t>
      </w:r>
      <w:r w:rsidRPr="000C5C82">
        <w:rPr>
          <w:rFonts w:ascii="Times New Roman" w:eastAsia="Times New Roman" w:hAnsi="Times New Roman" w:cs="Times New Roman"/>
          <w:color w:val="4472C4" w:themeColor="accent1"/>
          <w:szCs w:val="24"/>
        </w:rPr>
        <w:t>..</w:t>
      </w:r>
      <w:proofErr w:type="gramEnd"/>
    </w:p>
    <w:p w14:paraId="26E61179" w14:textId="77777777" w:rsidR="000C5C82" w:rsidRDefault="000C5C82">
      <w:pPr>
        <w:rPr>
          <w:color w:val="548DD4"/>
        </w:rPr>
      </w:pPr>
    </w:p>
    <w:p w14:paraId="561A961E" w14:textId="77777777" w:rsidR="00460004" w:rsidRDefault="00460004">
      <w:pPr>
        <w:pStyle w:val="Estilo2"/>
        <w:numPr>
          <w:ilvl w:val="0"/>
          <w:numId w:val="0"/>
        </w:numPr>
        <w:ind w:left="1854" w:hanging="360"/>
        <w:outlineLvl w:val="9"/>
      </w:pPr>
    </w:p>
    <w:p w14:paraId="54FDE2F3" w14:textId="77777777" w:rsidR="00460004" w:rsidRDefault="00626BA2" w:rsidP="002E04A3">
      <w:pPr>
        <w:pStyle w:val="Estilo2"/>
        <w:numPr>
          <w:ilvl w:val="1"/>
          <w:numId w:val="13"/>
        </w:numPr>
      </w:pPr>
      <w:bookmarkStart w:id="26" w:name="_Toc420433779"/>
      <w:r>
        <w:t>Requisitos não-Funcionais</w:t>
      </w:r>
      <w:bookmarkEnd w:id="26"/>
    </w:p>
    <w:p w14:paraId="2AF86D41" w14:textId="77777777" w:rsidR="00460004" w:rsidRDefault="00626BA2">
      <w:r>
        <w:tab/>
      </w:r>
      <w:r>
        <w:rPr>
          <w:color w:val="548DD4"/>
        </w:rPr>
        <w:t>&lt;Listar os requisitos não-funcionais, de acordo com as seções 1.3 e 1.4 &gt;</w:t>
      </w:r>
    </w:p>
    <w:p w14:paraId="4E8C61E8" w14:textId="5483BD90" w:rsidR="000C5C82" w:rsidRPr="000C5C82" w:rsidRDefault="000C5C82" w:rsidP="000C5C82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b/>
          <w:color w:val="4472C4" w:themeColor="accent1"/>
          <w:szCs w:val="24"/>
        </w:rPr>
      </w:pPr>
      <w:r w:rsidRPr="000C5C82">
        <w:rPr>
          <w:b/>
          <w:color w:val="4472C4" w:themeColor="accent1"/>
          <w:szCs w:val="24"/>
        </w:rPr>
        <w:t>[</w:t>
      </w:r>
      <w:r>
        <w:rPr>
          <w:b/>
          <w:color w:val="4472C4" w:themeColor="accent1"/>
          <w:szCs w:val="24"/>
        </w:rPr>
        <w:t>RNF</w:t>
      </w:r>
      <w:r w:rsidRPr="000C5C82">
        <w:rPr>
          <w:b/>
          <w:color w:val="4472C4" w:themeColor="accent1"/>
          <w:szCs w:val="24"/>
        </w:rPr>
        <w:t>0</w:t>
      </w:r>
      <w:r>
        <w:rPr>
          <w:b/>
          <w:color w:val="4472C4" w:themeColor="accent1"/>
          <w:szCs w:val="24"/>
        </w:rPr>
        <w:t>?</w:t>
      </w:r>
      <w:r w:rsidRPr="000C5C82">
        <w:rPr>
          <w:b/>
          <w:color w:val="4472C4" w:themeColor="accent1"/>
          <w:szCs w:val="24"/>
        </w:rPr>
        <w:t xml:space="preserve">] </w:t>
      </w:r>
      <w:proofErr w:type="spellStart"/>
      <w:r>
        <w:rPr>
          <w:b/>
          <w:color w:val="4472C4" w:themeColor="accent1"/>
          <w:szCs w:val="24"/>
        </w:rPr>
        <w:t>RequisitoXX</w:t>
      </w:r>
      <w:proofErr w:type="spellEnd"/>
    </w:p>
    <w:p w14:paraId="7A94E828" w14:textId="77777777" w:rsidR="000C5C82" w:rsidRPr="000C5C82" w:rsidRDefault="000C5C82" w:rsidP="000C5C82">
      <w:pPr>
        <w:rPr>
          <w:color w:val="4472C4" w:themeColor="accent1"/>
        </w:rPr>
      </w:pPr>
      <w:r w:rsidRPr="000C5C82">
        <w:rPr>
          <w:rFonts w:ascii="Times New Roman" w:eastAsia="Times New Roman" w:hAnsi="Times New Roman" w:cs="Times New Roman"/>
          <w:b/>
          <w:color w:val="4472C4" w:themeColor="accent1"/>
          <w:szCs w:val="24"/>
        </w:rPr>
        <w:t>Descrição</w:t>
      </w:r>
      <w:r w:rsidRPr="000C5C82">
        <w:rPr>
          <w:rFonts w:ascii="Times New Roman" w:eastAsia="Times New Roman" w:hAnsi="Times New Roman" w:cs="Times New Roman"/>
          <w:color w:val="4472C4" w:themeColor="accent1"/>
          <w:szCs w:val="24"/>
        </w:rPr>
        <w:t xml:space="preserve">: </w:t>
      </w:r>
      <w:r>
        <w:rPr>
          <w:color w:val="4472C4" w:themeColor="accent1"/>
        </w:rPr>
        <w:t>&lt;descreva o requisito&gt;</w:t>
      </w:r>
    </w:p>
    <w:p w14:paraId="3D9B2F6E" w14:textId="77777777" w:rsidR="000C5C82" w:rsidRPr="000C5C82" w:rsidRDefault="000C5C82" w:rsidP="000C5C82">
      <w:pPr>
        <w:rPr>
          <w:color w:val="4472C4" w:themeColor="accent1"/>
        </w:rPr>
      </w:pPr>
    </w:p>
    <w:tbl>
      <w:tblPr>
        <w:tblW w:w="843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C5C82" w:rsidRPr="000C5C82" w14:paraId="72E1B588" w14:textId="77777777" w:rsidTr="000F4778">
        <w:tc>
          <w:tcPr>
            <w:tcW w:w="1809" w:type="dxa"/>
          </w:tcPr>
          <w:p w14:paraId="05777431" w14:textId="77777777" w:rsidR="000C5C82" w:rsidRPr="000C5C82" w:rsidRDefault="000C5C82" w:rsidP="000F4778">
            <w:pPr>
              <w:spacing w:before="240" w:after="240"/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</w:pPr>
            <w:r w:rsidRPr="000C5C82">
              <w:rPr>
                <w:rFonts w:ascii="Times New Roman" w:eastAsia="Times New Roman" w:hAnsi="Times New Roman" w:cs="Times New Roman"/>
                <w:b/>
                <w:color w:val="4472C4" w:themeColor="accent1"/>
                <w:szCs w:val="24"/>
              </w:rPr>
              <w:t>Prioridade</w:t>
            </w:r>
            <w:r w:rsidRPr="000C5C82"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  <w:t>:</w:t>
            </w:r>
          </w:p>
        </w:tc>
        <w:tc>
          <w:tcPr>
            <w:tcW w:w="426" w:type="dxa"/>
          </w:tcPr>
          <w:p w14:paraId="52B13E7C" w14:textId="77777777" w:rsidR="000C5C82" w:rsidRPr="000C5C82" w:rsidRDefault="000C5C82" w:rsidP="000F4778">
            <w:pPr>
              <w:spacing w:before="240" w:after="240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</w:pPr>
            <w:r w:rsidRPr="000C5C82"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  <w:t>◻</w:t>
            </w:r>
          </w:p>
        </w:tc>
        <w:tc>
          <w:tcPr>
            <w:tcW w:w="1984" w:type="dxa"/>
          </w:tcPr>
          <w:p w14:paraId="74B70E35" w14:textId="77777777" w:rsidR="000C5C82" w:rsidRPr="000C5C82" w:rsidRDefault="000C5C82" w:rsidP="000F4778">
            <w:pPr>
              <w:spacing w:before="240" w:after="240"/>
              <w:ind w:left="-108"/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</w:pPr>
            <w:r w:rsidRPr="000C5C82"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  <w:t>Essencial</w:t>
            </w:r>
          </w:p>
        </w:tc>
        <w:tc>
          <w:tcPr>
            <w:tcW w:w="425" w:type="dxa"/>
          </w:tcPr>
          <w:p w14:paraId="2DA90E6D" w14:textId="77777777" w:rsidR="000C5C82" w:rsidRPr="000C5C82" w:rsidRDefault="000C5C82" w:rsidP="000F4778">
            <w:pPr>
              <w:spacing w:before="240" w:after="240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</w:pPr>
            <w:r w:rsidRPr="000C5C82"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  <w:t>◻</w:t>
            </w:r>
          </w:p>
        </w:tc>
        <w:tc>
          <w:tcPr>
            <w:tcW w:w="1985" w:type="dxa"/>
          </w:tcPr>
          <w:p w14:paraId="499B3926" w14:textId="77777777" w:rsidR="000C5C82" w:rsidRPr="000C5C82" w:rsidRDefault="000C5C82" w:rsidP="000F4778">
            <w:pPr>
              <w:spacing w:before="240" w:after="240"/>
              <w:ind w:left="-108"/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</w:pPr>
            <w:r w:rsidRPr="000C5C82"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  <w:t>Importante</w:t>
            </w:r>
          </w:p>
        </w:tc>
        <w:tc>
          <w:tcPr>
            <w:tcW w:w="425" w:type="dxa"/>
          </w:tcPr>
          <w:p w14:paraId="62EC4091" w14:textId="77777777" w:rsidR="000C5C82" w:rsidRPr="000C5C82" w:rsidRDefault="000C5C82" w:rsidP="000F4778">
            <w:pPr>
              <w:spacing w:before="240" w:after="240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</w:pPr>
            <w:r w:rsidRPr="000C5C82"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  <w:t>◻</w:t>
            </w:r>
          </w:p>
        </w:tc>
        <w:tc>
          <w:tcPr>
            <w:tcW w:w="1381" w:type="dxa"/>
          </w:tcPr>
          <w:p w14:paraId="1C75EBBF" w14:textId="77777777" w:rsidR="000C5C82" w:rsidRPr="000C5C82" w:rsidRDefault="000C5C82" w:rsidP="000F4778">
            <w:pPr>
              <w:spacing w:before="240" w:after="240"/>
              <w:ind w:left="-108"/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</w:pPr>
            <w:r w:rsidRPr="000C5C82">
              <w:rPr>
                <w:rFonts w:ascii="Times New Roman" w:eastAsia="Times New Roman" w:hAnsi="Times New Roman" w:cs="Times New Roman"/>
                <w:color w:val="4472C4" w:themeColor="accent1"/>
                <w:szCs w:val="24"/>
              </w:rPr>
              <w:t>Desejável</w:t>
            </w:r>
          </w:p>
        </w:tc>
      </w:tr>
    </w:tbl>
    <w:p w14:paraId="35EF0D2D" w14:textId="31C7B989" w:rsidR="000C5C82" w:rsidRPr="000C5C82" w:rsidRDefault="000C5C82" w:rsidP="000C5C82">
      <w:pPr>
        <w:rPr>
          <w:color w:val="4472C4" w:themeColor="accent1"/>
        </w:rPr>
      </w:pPr>
      <w:r w:rsidRPr="000C5C82">
        <w:rPr>
          <w:color w:val="4472C4" w:themeColor="accent1"/>
        </w:rPr>
        <w:t>Requisitos Funcionais: RF</w:t>
      </w:r>
      <w:proofErr w:type="gramStart"/>
      <w:r w:rsidRPr="000C5C82">
        <w:rPr>
          <w:color w:val="4472C4" w:themeColor="accent1"/>
        </w:rPr>
        <w:t>0</w:t>
      </w:r>
      <w:r>
        <w:rPr>
          <w:color w:val="4472C4" w:themeColor="accent1"/>
        </w:rPr>
        <w:t>?</w:t>
      </w:r>
      <w:r w:rsidRPr="000C5C82">
        <w:rPr>
          <w:color w:val="4472C4" w:themeColor="accent1"/>
        </w:rPr>
        <w:t>;</w:t>
      </w:r>
      <w:proofErr w:type="gramEnd"/>
    </w:p>
    <w:p w14:paraId="7E4F96B8" w14:textId="77777777" w:rsidR="000C5C82" w:rsidRDefault="000C5C82" w:rsidP="000C5C82">
      <w:pPr>
        <w:rPr>
          <w:color w:val="548DD4"/>
        </w:rPr>
      </w:pPr>
    </w:p>
    <w:p w14:paraId="17841C73" w14:textId="77777777" w:rsidR="00460004" w:rsidRDefault="00460004">
      <w:pPr>
        <w:pStyle w:val="Estilo2"/>
        <w:numPr>
          <w:ilvl w:val="0"/>
          <w:numId w:val="0"/>
        </w:numPr>
        <w:ind w:left="1854" w:hanging="360"/>
        <w:outlineLvl w:val="9"/>
      </w:pPr>
    </w:p>
    <w:p w14:paraId="42442658" w14:textId="77777777" w:rsidR="00460004" w:rsidRDefault="00460004">
      <w:pPr>
        <w:pStyle w:val="Estilo2"/>
        <w:numPr>
          <w:ilvl w:val="0"/>
          <w:numId w:val="0"/>
        </w:numPr>
        <w:ind w:left="2"/>
        <w:outlineLvl w:val="9"/>
        <w:rPr>
          <w:rFonts w:ascii="Times" w:eastAsia="Times New Roman" w:hAnsi="Times"/>
          <w:b w:val="0"/>
          <w:bCs w:val="0"/>
          <w:color w:val="548DD4"/>
          <w:sz w:val="24"/>
          <w:szCs w:val="20"/>
        </w:rPr>
      </w:pPr>
    </w:p>
    <w:p w14:paraId="4B7FCB25" w14:textId="6FF4E001" w:rsidR="00460004" w:rsidRDefault="00626BA2" w:rsidP="002E04A3">
      <w:pPr>
        <w:pStyle w:val="Estilo1"/>
        <w:numPr>
          <w:ilvl w:val="0"/>
          <w:numId w:val="13"/>
        </w:numPr>
        <w:tabs>
          <w:tab w:val="clear" w:pos="426"/>
          <w:tab w:val="left" w:pos="432"/>
        </w:tabs>
        <w:outlineLvl w:val="9"/>
      </w:pPr>
      <w:bookmarkStart w:id="27" w:name="_Toc420433780"/>
      <w:r>
        <w:t>D</w:t>
      </w:r>
      <w:bookmarkEnd w:id="27"/>
      <w:r>
        <w:t>ESCRIÇÃO DA COLETA DE DADOS</w:t>
      </w:r>
    </w:p>
    <w:p w14:paraId="417DE9E1" w14:textId="38C54DB8" w:rsidR="00460004" w:rsidRDefault="00626BA2" w:rsidP="002E04A3">
      <w:pPr>
        <w:rPr>
          <w:color w:val="548DD4"/>
        </w:rPr>
      </w:pPr>
      <w:r>
        <w:rPr>
          <w:color w:val="548DD4"/>
        </w:rPr>
        <w:t>&lt;Neste tópico deverá ser apresentada como foi a coleta de dados do sistema: técnicas utilizadas, período, stakeholders envolvidos &gt;</w:t>
      </w:r>
    </w:p>
    <w:p w14:paraId="04436131" w14:textId="77777777" w:rsidR="000C5C82" w:rsidRDefault="000C5C82" w:rsidP="002E04A3"/>
    <w:p w14:paraId="16823861" w14:textId="77FE957F" w:rsidR="00460004" w:rsidRDefault="002E04A3" w:rsidP="002E04A3">
      <w:pPr>
        <w:pStyle w:val="Estilo1"/>
        <w:numPr>
          <w:ilvl w:val="0"/>
          <w:numId w:val="13"/>
        </w:numPr>
        <w:tabs>
          <w:tab w:val="clear" w:pos="426"/>
          <w:tab w:val="left" w:pos="432"/>
        </w:tabs>
        <w:outlineLvl w:val="9"/>
      </w:pPr>
      <w:bookmarkStart w:id="28" w:name="_Toc420433785"/>
      <w:r>
        <w:t>CONCLUSÃO</w:t>
      </w:r>
      <w:bookmarkEnd w:id="28"/>
    </w:p>
    <w:p w14:paraId="1CB9A5CD" w14:textId="77777777" w:rsidR="00460004" w:rsidRDefault="00460004">
      <w:pPr>
        <w:ind w:firstLine="1134"/>
      </w:pPr>
    </w:p>
    <w:p w14:paraId="191A64AB" w14:textId="77777777" w:rsidR="00460004" w:rsidRDefault="00626BA2">
      <w:pPr>
        <w:rPr>
          <w:color w:val="548DD4"/>
        </w:rPr>
      </w:pPr>
      <w:r>
        <w:rPr>
          <w:color w:val="548DD4"/>
        </w:rPr>
        <w:t>&lt;Neste tópico a equipe descreve uma conclusão sobre o documento.&gt;</w:t>
      </w:r>
    </w:p>
    <w:p w14:paraId="2494BAA1" w14:textId="77777777" w:rsidR="00460004" w:rsidRDefault="00460004">
      <w:pPr>
        <w:pStyle w:val="Estilo1"/>
        <w:tabs>
          <w:tab w:val="clear" w:pos="426"/>
          <w:tab w:val="left" w:pos="432"/>
        </w:tabs>
        <w:ind w:left="432" w:hanging="432"/>
        <w:outlineLvl w:val="9"/>
      </w:pPr>
    </w:p>
    <w:p w14:paraId="78C88967" w14:textId="4B1CB86C" w:rsidR="00460004" w:rsidRDefault="002E04A3" w:rsidP="002E04A3">
      <w:pPr>
        <w:pStyle w:val="Estilo1"/>
        <w:numPr>
          <w:ilvl w:val="0"/>
          <w:numId w:val="13"/>
        </w:numPr>
        <w:tabs>
          <w:tab w:val="clear" w:pos="426"/>
          <w:tab w:val="left" w:pos="432"/>
        </w:tabs>
        <w:outlineLvl w:val="9"/>
      </w:pPr>
      <w:bookmarkStart w:id="29" w:name="_Toc420433786"/>
      <w:r>
        <w:t>HISTÓRICO DE ALTERAÇÕES</w:t>
      </w:r>
      <w:bookmarkEnd w:id="29"/>
    </w:p>
    <w:p w14:paraId="404C293B" w14:textId="77777777" w:rsidR="00460004" w:rsidRDefault="00460004">
      <w:pPr>
        <w:ind w:firstLine="1134"/>
      </w:pPr>
    </w:p>
    <w:p w14:paraId="44D69D2B" w14:textId="77777777" w:rsidR="00460004" w:rsidRDefault="00626BA2">
      <w:pPr>
        <w:rPr>
          <w:color w:val="548DD4"/>
        </w:rPr>
      </w:pPr>
      <w:r>
        <w:rPr>
          <w:color w:val="548DD4"/>
        </w:rPr>
        <w:t>&lt;Neste tópico a equipe descreve o histórico de alterações do documento &gt;</w:t>
      </w:r>
    </w:p>
    <w:p w14:paraId="78584133" w14:textId="77777777" w:rsidR="00460004" w:rsidRDefault="00460004">
      <w:pPr>
        <w:rPr>
          <w:color w:val="548DD4"/>
        </w:rPr>
      </w:pPr>
    </w:p>
    <w:p w14:paraId="6CCA45C6" w14:textId="77777777" w:rsidR="00460004" w:rsidRDefault="00626BA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tbl>
      <w:tblPr>
        <w:tblW w:w="9072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992"/>
        <w:gridCol w:w="2977"/>
        <w:gridCol w:w="2268"/>
        <w:gridCol w:w="1559"/>
      </w:tblGrid>
      <w:tr w:rsidR="00460004" w14:paraId="108A0620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3ADB3" w14:textId="77777777" w:rsidR="00460004" w:rsidRDefault="00626BA2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6DBE" w14:textId="77777777" w:rsidR="00460004" w:rsidRDefault="00626BA2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DD0F7" w14:textId="77777777" w:rsidR="00460004" w:rsidRDefault="00626BA2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65D63" w14:textId="77777777" w:rsidR="00460004" w:rsidRDefault="00626BA2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967A6" w14:textId="77777777" w:rsidR="00460004" w:rsidRDefault="00626BA2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Alterações</w:t>
            </w:r>
          </w:p>
        </w:tc>
      </w:tr>
      <w:tr w:rsidR="00460004" w14:paraId="4428F8EA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9C3A8" w14:textId="77777777" w:rsidR="00460004" w:rsidRDefault="00460004">
            <w:pPr>
              <w:pStyle w:val="Tabletext"/>
              <w:ind w:left="0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3C930" w14:textId="77777777" w:rsidR="00460004" w:rsidRDefault="00460004">
            <w:pPr>
              <w:pStyle w:val="Tabletext"/>
              <w:ind w:left="34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A2961" w14:textId="77777777" w:rsidR="00460004" w:rsidRDefault="00460004">
            <w:pPr>
              <w:pStyle w:val="Tabletext"/>
              <w:ind w:left="34"/>
              <w:jc w:val="center"/>
              <w:rPr>
                <w:rFonts w:ascii="Times" w:hAnsi="Times"/>
                <w:shd w:val="clear" w:color="auto" w:fill="FFFF00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23A24" w14:textId="77777777" w:rsidR="00460004" w:rsidRDefault="00460004">
            <w:pPr>
              <w:pStyle w:val="Tabletext"/>
              <w:ind w:left="30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D50FE" w14:textId="77777777" w:rsidR="00460004" w:rsidRDefault="00460004">
            <w:pPr>
              <w:pStyle w:val="Tabletext"/>
              <w:ind w:left="30"/>
              <w:jc w:val="center"/>
              <w:rPr>
                <w:rFonts w:ascii="Times" w:hAnsi="Times"/>
                <w:lang w:val="pt-BR"/>
              </w:rPr>
            </w:pPr>
          </w:p>
        </w:tc>
      </w:tr>
      <w:tr w:rsidR="00460004" w14:paraId="7E1C52CE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1FE46" w14:textId="77777777" w:rsidR="00460004" w:rsidRDefault="00460004">
            <w:pPr>
              <w:pStyle w:val="Tabletext"/>
              <w:ind w:left="0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4B864" w14:textId="77777777" w:rsidR="00460004" w:rsidRDefault="00460004">
            <w:pPr>
              <w:pStyle w:val="Tabletext"/>
              <w:ind w:left="34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2C2FE" w14:textId="77777777" w:rsidR="00460004" w:rsidRDefault="00460004">
            <w:pPr>
              <w:pStyle w:val="Tabletext"/>
              <w:ind w:left="34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F9557" w14:textId="77777777" w:rsidR="00460004" w:rsidRDefault="00460004">
            <w:pPr>
              <w:pStyle w:val="Tabletext"/>
              <w:ind w:left="30"/>
              <w:jc w:val="center"/>
              <w:rPr>
                <w:rFonts w:ascii="Times" w:hAnsi="Times"/>
                <w:lang w:val="pt-BR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1093D" w14:textId="77777777" w:rsidR="00460004" w:rsidRDefault="00460004">
            <w:pPr>
              <w:pStyle w:val="Tabletext"/>
              <w:ind w:left="30"/>
              <w:jc w:val="center"/>
              <w:rPr>
                <w:rFonts w:ascii="Times" w:hAnsi="Times"/>
                <w:lang w:val="pt-BR"/>
              </w:rPr>
            </w:pPr>
          </w:p>
        </w:tc>
      </w:tr>
    </w:tbl>
    <w:p w14:paraId="1FA1AD63" w14:textId="77777777" w:rsidR="00460004" w:rsidRDefault="00460004"/>
    <w:p w14:paraId="18856EE2" w14:textId="77777777" w:rsidR="00460004" w:rsidRDefault="00460004">
      <w:pPr>
        <w:ind w:firstLine="1134"/>
      </w:pPr>
    </w:p>
    <w:p w14:paraId="51FB8541" w14:textId="4FF58208" w:rsidR="00460004" w:rsidRDefault="002E04A3" w:rsidP="002E04A3">
      <w:pPr>
        <w:pStyle w:val="Estilo1"/>
        <w:numPr>
          <w:ilvl w:val="0"/>
          <w:numId w:val="13"/>
        </w:numPr>
        <w:tabs>
          <w:tab w:val="clear" w:pos="426"/>
          <w:tab w:val="left" w:pos="432"/>
        </w:tabs>
        <w:outlineLvl w:val="9"/>
      </w:pPr>
      <w:bookmarkStart w:id="30" w:name="_Toc420433787"/>
      <w:r>
        <w:t>BIBLIOGRAFIA</w:t>
      </w:r>
      <w:bookmarkEnd w:id="30"/>
    </w:p>
    <w:p w14:paraId="3933EE73" w14:textId="77777777" w:rsidR="00460004" w:rsidRDefault="00460004">
      <w:pPr>
        <w:rPr>
          <w:color w:val="548DD4"/>
        </w:rPr>
      </w:pPr>
    </w:p>
    <w:p w14:paraId="184F7178" w14:textId="77777777" w:rsidR="00460004" w:rsidRDefault="00626BA2">
      <w:pPr>
        <w:rPr>
          <w:color w:val="548DD4"/>
        </w:rPr>
      </w:pPr>
      <w:r>
        <w:rPr>
          <w:color w:val="548DD4"/>
        </w:rPr>
        <w:t>&lt;Todas as referências utilizadas deverão ser citadas aqui&gt;</w:t>
      </w:r>
    </w:p>
    <w:p w14:paraId="3AC0CB35" w14:textId="77777777" w:rsidR="00460004" w:rsidRDefault="00460004">
      <w:pPr>
        <w:pStyle w:val="Estilo1"/>
        <w:pBdr>
          <w:bottom w:val="none" w:sz="0" w:space="0" w:color="auto"/>
        </w:pBdr>
        <w:tabs>
          <w:tab w:val="clear" w:pos="426"/>
          <w:tab w:val="left" w:pos="432"/>
        </w:tabs>
        <w:ind w:left="432" w:hanging="432"/>
        <w:outlineLvl w:val="9"/>
      </w:pPr>
    </w:p>
    <w:sectPr w:rsidR="00460004">
      <w:headerReference w:type="default" r:id="rId8"/>
      <w:footerReference w:type="default" r:id="rId9"/>
      <w:pgSz w:w="11907" w:h="16840"/>
      <w:pgMar w:top="1985" w:right="1701" w:bottom="1418" w:left="993" w:header="964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CFDCF" w14:textId="77777777" w:rsidR="0043325B" w:rsidRDefault="0043325B">
      <w:pPr>
        <w:spacing w:before="0"/>
      </w:pPr>
      <w:r>
        <w:separator/>
      </w:r>
    </w:p>
  </w:endnote>
  <w:endnote w:type="continuationSeparator" w:id="0">
    <w:p w14:paraId="5D6EBC18" w14:textId="77777777" w:rsidR="0043325B" w:rsidRDefault="0043325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B7C0B" w14:textId="77777777" w:rsidR="00000000" w:rsidRDefault="00626BA2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57E285FD" w14:textId="77777777" w:rsidR="00000000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5993C" w14:textId="77777777" w:rsidR="0043325B" w:rsidRDefault="0043325B">
      <w:pPr>
        <w:spacing w:before="0"/>
      </w:pPr>
      <w:r>
        <w:rPr>
          <w:color w:val="000000"/>
        </w:rPr>
        <w:separator/>
      </w:r>
    </w:p>
  </w:footnote>
  <w:footnote w:type="continuationSeparator" w:id="0">
    <w:p w14:paraId="7FF0C560" w14:textId="77777777" w:rsidR="0043325B" w:rsidRDefault="0043325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23BE4" w14:textId="77777777" w:rsidR="00000000" w:rsidRDefault="00626BA2">
    <w:pPr>
      <w:tabs>
        <w:tab w:val="right" w:pos="935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FAB6F7" wp14:editId="7749F3A0">
              <wp:simplePos x="0" y="0"/>
              <wp:positionH relativeFrom="margin">
                <wp:align>inside</wp:align>
              </wp:positionH>
              <wp:positionV relativeFrom="paragraph">
                <wp:posOffset>720</wp:posOffset>
              </wp:positionV>
              <wp:extent cx="14760" cy="14760"/>
              <wp:effectExtent l="0" t="0" r="10640" b="1064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B143AE2" w14:textId="77777777" w:rsidR="00000000" w:rsidRDefault="00000000"/>
                      </w:txbxContent>
                    </wps:txbx>
                    <wps:bodyPr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FAB6F7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0;margin-top:.05pt;width:1.15pt;height:1.15pt;z-index:251659264;visibility:visible;mso-wrap-style:none;mso-wrap-distance-left:9pt;mso-wrap-distance-top:0;mso-wrap-distance-right:9pt;mso-wrap-distance-bottom:0;mso-position-horizontal:in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" filled="f" stroked="f">
              <v:textbox style="mso-fit-shape-to-text:t" inset="0,0,0,0">
                <w:txbxContent>
                  <w:p w14:paraId="6B143AE2" w14:textId="77777777" w:rsidR="00EF66A4" w:rsidRDefault="000731B6"/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B627B"/>
    <w:multiLevelType w:val="multilevel"/>
    <w:tmpl w:val="8B84D9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52" w:hanging="1800"/>
      </w:pPr>
      <w:rPr>
        <w:rFonts w:hint="default"/>
      </w:rPr>
    </w:lvl>
  </w:abstractNum>
  <w:abstractNum w:abstractNumId="1" w15:restartNumberingAfterBreak="0">
    <w:nsid w:val="1BF076EA"/>
    <w:multiLevelType w:val="multilevel"/>
    <w:tmpl w:val="7140FE62"/>
    <w:styleLink w:val="Outline"/>
    <w:lvl w:ilvl="0">
      <w:start w:val="1"/>
      <w:numFmt w:val="decimal"/>
      <w:pStyle w:val="Ttulo1"/>
      <w:lvlText w:val="%1."/>
      <w:lvlJc w:val="left"/>
      <w:pPr>
        <w:ind w:left="727" w:hanging="360"/>
      </w:pPr>
    </w:lvl>
    <w:lvl w:ilvl="1">
      <w:start w:val="1"/>
      <w:numFmt w:val="decimal"/>
      <w:pStyle w:val="Ttulo2"/>
      <w:lvlText w:val="%1.%2."/>
      <w:lvlJc w:val="left"/>
      <w:pPr>
        <w:ind w:left="1087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80D2B18"/>
    <w:multiLevelType w:val="hybridMultilevel"/>
    <w:tmpl w:val="FCC6BFAA"/>
    <w:lvl w:ilvl="0" w:tplc="E37EF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91F82"/>
    <w:multiLevelType w:val="multilevel"/>
    <w:tmpl w:val="FD34510C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28E7723F"/>
    <w:multiLevelType w:val="multilevel"/>
    <w:tmpl w:val="8F30C6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auto"/>
        <w:position w:val="0"/>
        <w:sz w:val="26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9F4A55"/>
    <w:multiLevelType w:val="multilevel"/>
    <w:tmpl w:val="3E3A999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auto"/>
        <w:position w:val="0"/>
        <w:sz w:val="26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44D8617F"/>
    <w:multiLevelType w:val="multilevel"/>
    <w:tmpl w:val="45DCA02A"/>
    <w:styleLink w:val="LFO3"/>
    <w:lvl w:ilvl="0">
      <w:start w:val="2"/>
      <w:numFmt w:val="decimal"/>
      <w:pStyle w:val="Estilo2"/>
      <w:lvlText w:val="1.%1."/>
      <w:lvlJc w:val="left"/>
      <w:pPr>
        <w:ind w:left="1854" w:hanging="360"/>
      </w:pPr>
      <w:rPr>
        <w:b/>
        <w:i w:val="0"/>
        <w:caps w:val="0"/>
        <w:smallCaps w:val="0"/>
        <w:strike w:val="0"/>
        <w:dstrike w:val="0"/>
        <w:vanish w:val="0"/>
        <w:color w:val="auto"/>
        <w:position w:val="0"/>
        <w:sz w:val="26"/>
        <w:vertAlign w:val="baseline"/>
      </w:rPr>
    </w:lvl>
    <w:lvl w:ilvl="1">
      <w:numFmt w:val="bullet"/>
      <w:lvlText w:val="o"/>
      <w:lvlJc w:val="left"/>
      <w:pPr>
        <w:ind w:left="257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9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01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73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5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7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9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614" w:hanging="360"/>
      </w:pPr>
      <w:rPr>
        <w:rFonts w:ascii="Wingdings" w:hAnsi="Wingdings"/>
      </w:rPr>
    </w:lvl>
  </w:abstractNum>
  <w:abstractNum w:abstractNumId="7" w15:restartNumberingAfterBreak="0">
    <w:nsid w:val="49296BD6"/>
    <w:multiLevelType w:val="multilevel"/>
    <w:tmpl w:val="8DBC0A4C"/>
    <w:styleLink w:val="LFO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F6732D4"/>
    <w:multiLevelType w:val="multilevel"/>
    <w:tmpl w:val="5ED2F230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647A5945"/>
    <w:multiLevelType w:val="multilevel"/>
    <w:tmpl w:val="45DCA02A"/>
    <w:numStyleLink w:val="LFO3"/>
  </w:abstractNum>
  <w:num w:numId="1" w16cid:durableId="1990402324">
    <w:abstractNumId w:val="1"/>
  </w:num>
  <w:num w:numId="2" w16cid:durableId="1801454773">
    <w:abstractNumId w:val="7"/>
  </w:num>
  <w:num w:numId="3" w16cid:durableId="1218854022">
    <w:abstractNumId w:val="6"/>
  </w:num>
  <w:num w:numId="4" w16cid:durableId="1808736807">
    <w:abstractNumId w:val="6"/>
    <w:lvlOverride w:ilvl="0">
      <w:startOverride w:val="1"/>
    </w:lvlOverride>
  </w:num>
  <w:num w:numId="5" w16cid:durableId="58947583">
    <w:abstractNumId w:val="3"/>
  </w:num>
  <w:num w:numId="6" w16cid:durableId="873540981">
    <w:abstractNumId w:val="6"/>
    <w:lvlOverride w:ilvl="0">
      <w:startOverride w:val="1"/>
    </w:lvlOverride>
  </w:num>
  <w:num w:numId="7" w16cid:durableId="320474888">
    <w:abstractNumId w:val="8"/>
  </w:num>
  <w:num w:numId="8" w16cid:durableId="744493571">
    <w:abstractNumId w:val="6"/>
    <w:lvlOverride w:ilvl="0">
      <w:startOverride w:val="1"/>
    </w:lvlOverride>
  </w:num>
  <w:num w:numId="9" w16cid:durableId="453790111">
    <w:abstractNumId w:val="6"/>
  </w:num>
  <w:num w:numId="10" w16cid:durableId="983579992">
    <w:abstractNumId w:val="0"/>
  </w:num>
  <w:num w:numId="11" w16cid:durableId="1175539714">
    <w:abstractNumId w:val="6"/>
  </w:num>
  <w:num w:numId="12" w16cid:durableId="461927253">
    <w:abstractNumId w:val="9"/>
  </w:num>
  <w:num w:numId="13" w16cid:durableId="1869681451">
    <w:abstractNumId w:val="4"/>
  </w:num>
  <w:num w:numId="14" w16cid:durableId="120654027">
    <w:abstractNumId w:val="9"/>
  </w:num>
  <w:num w:numId="15" w16cid:durableId="1863392769">
    <w:abstractNumId w:val="5"/>
  </w:num>
  <w:num w:numId="16" w16cid:durableId="1676574488">
    <w:abstractNumId w:val="9"/>
  </w:num>
  <w:num w:numId="17" w16cid:durableId="1444958570">
    <w:abstractNumId w:val="2"/>
  </w:num>
  <w:num w:numId="18" w16cid:durableId="1548641134">
    <w:abstractNumId w:val="9"/>
  </w:num>
  <w:num w:numId="19" w16cid:durableId="10717290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04"/>
    <w:rsid w:val="000731B6"/>
    <w:rsid w:val="000C5C82"/>
    <w:rsid w:val="002E04A3"/>
    <w:rsid w:val="0043325B"/>
    <w:rsid w:val="00460004"/>
    <w:rsid w:val="00626BA2"/>
    <w:rsid w:val="008405CA"/>
    <w:rsid w:val="00AB05BF"/>
    <w:rsid w:val="00CC4229"/>
    <w:rsid w:val="00ED5FF2"/>
    <w:rsid w:val="00F3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E7A4"/>
  <w15:docId w15:val="{51D9C30F-119A-2E4B-9CD2-BA1C6EAE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720"/>
      </w:tabs>
      <w:suppressAutoHyphens/>
      <w:spacing w:before="120"/>
      <w:jc w:val="both"/>
    </w:pPr>
    <w:rPr>
      <w:rFonts w:ascii="Times" w:eastAsia="Times" w:hAnsi="Times" w:cs="Times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tabs>
        <w:tab w:val="clear" w:pos="720"/>
        <w:tab w:val="left" w:pos="426"/>
      </w:tabs>
      <w:spacing w:before="240"/>
      <w:jc w:val="left"/>
      <w:outlineLvl w:val="0"/>
    </w:pPr>
    <w:rPr>
      <w:b/>
      <w:kern w:val="3"/>
      <w:sz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/>
      <w:outlineLvl w:val="2"/>
    </w:pPr>
    <w:rPr>
      <w:rFonts w:ascii="Helvetica" w:eastAsia="Helvetica" w:hAnsi="Helvetica" w:cs="Helvetica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pPr>
      <w:tabs>
        <w:tab w:val="clear" w:pos="720"/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eastAsia="Times New Roman" w:hAnsi="Times New Roman" w:cs="Times New Roman"/>
      <w:szCs w:val="24"/>
    </w:rPr>
  </w:style>
  <w:style w:type="paragraph" w:styleId="Ttulo8">
    <w:name w:val="heading 8"/>
    <w:basedOn w:val="Normal"/>
    <w:next w:val="Normal"/>
    <w:pPr>
      <w:tabs>
        <w:tab w:val="clear" w:pos="720"/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eastAsia="Times New Roman" w:hAnsi="Times New Roman" w:cs="Times New Roman"/>
      <w:i/>
      <w:iCs/>
      <w:szCs w:val="24"/>
    </w:rPr>
  </w:style>
  <w:style w:type="paragraph" w:styleId="Ttulo9">
    <w:name w:val="heading 9"/>
    <w:basedOn w:val="Normal"/>
    <w:next w:val="Normal"/>
    <w:pPr>
      <w:tabs>
        <w:tab w:val="clear" w:pos="720"/>
        <w:tab w:val="left" w:pos="1584"/>
      </w:tabs>
      <w:spacing w:before="240" w:after="60"/>
      <w:ind w:left="1584" w:hanging="1584"/>
      <w:jc w:val="left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Author">
    <w:name w:val="Author"/>
    <w:basedOn w:val="Normal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autoRedefine/>
    <w:pPr>
      <w:spacing w:before="240"/>
      <w:jc w:val="center"/>
    </w:pPr>
  </w:style>
  <w:style w:type="paragraph" w:customStyle="1" w:styleId="Email">
    <w:name w:val="Email"/>
    <w:basedOn w:val="Normal"/>
    <w:pPr>
      <w:spacing w:before="0" w:after="120"/>
      <w:jc w:val="center"/>
    </w:pPr>
    <w:rPr>
      <w:rFonts w:ascii="Courier New" w:eastAsia="Courier New" w:hAnsi="Courier New" w:cs="Courier New"/>
      <w:sz w:val="20"/>
    </w:rPr>
  </w:style>
  <w:style w:type="paragraph" w:customStyle="1" w:styleId="Abstract">
    <w:name w:val="Abstract"/>
    <w:basedOn w:val="Normal"/>
    <w:pPr>
      <w:spacing w:before="0"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pPr>
      <w:jc w:val="center"/>
    </w:pPr>
  </w:style>
  <w:style w:type="paragraph" w:customStyle="1" w:styleId="Reference">
    <w:name w:val="Reference"/>
    <w:basedOn w:val="Normal"/>
    <w:pPr>
      <w:ind w:left="284" w:hanging="284"/>
    </w:pPr>
  </w:style>
  <w:style w:type="paragraph" w:styleId="Ttulo">
    <w:name w:val="Title"/>
    <w:basedOn w:val="Normal"/>
    <w:uiPriority w:val="10"/>
    <w:qFormat/>
    <w:pPr>
      <w:spacing w:before="240"/>
      <w:ind w:firstLine="397"/>
      <w:jc w:val="center"/>
    </w:pPr>
    <w:rPr>
      <w:b/>
      <w:bCs/>
      <w:sz w:val="32"/>
      <w:szCs w:val="32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styleId="Pr-formataoHTML">
    <w:name w:val="HTML Preformatted"/>
    <w:basedOn w:val="Normal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eastAsia="Courier New" w:hAnsi="Courier New" w:cs="Courier New"/>
      <w:sz w:val="20"/>
      <w:lang w:eastAsia="en-US"/>
    </w:rPr>
  </w:style>
  <w:style w:type="paragraph" w:styleId="Textodenotadefim">
    <w:name w:val="endnote text"/>
    <w:basedOn w:val="Normal"/>
    <w:rPr>
      <w:sz w:val="20"/>
    </w:rPr>
  </w:style>
  <w:style w:type="paragraph" w:styleId="Textodenotaderodap">
    <w:name w:val="footnote text"/>
    <w:basedOn w:val="Normal"/>
    <w:rPr>
      <w:sz w:val="20"/>
    </w:rPr>
  </w:style>
  <w:style w:type="paragraph" w:customStyle="1" w:styleId="Table">
    <w:name w:val="Table"/>
    <w:pPr>
      <w:suppressAutoHyphens/>
      <w:spacing w:after="120"/>
      <w:jc w:val="center"/>
    </w:pPr>
    <w:rPr>
      <w:sz w:val="24"/>
    </w:rPr>
  </w:style>
  <w:style w:type="paragraph" w:styleId="Sumrio1">
    <w:name w:val="toc 1"/>
    <w:basedOn w:val="Normal"/>
    <w:next w:val="Normal"/>
    <w:autoRedefine/>
    <w:pPr>
      <w:tabs>
        <w:tab w:val="clear" w:pos="720"/>
        <w:tab w:val="left" w:pos="480"/>
        <w:tab w:val="right" w:leader="dot" w:pos="9214"/>
      </w:tabs>
      <w:spacing w:before="0"/>
      <w:jc w:val="left"/>
    </w:pPr>
    <w:rPr>
      <w:rFonts w:ascii="Times New Roman" w:eastAsia="Times New Roman" w:hAnsi="Times New Roman" w:cs="Times New Roman"/>
      <w:szCs w:val="24"/>
    </w:rPr>
  </w:style>
  <w:style w:type="paragraph" w:styleId="Sumrio2">
    <w:name w:val="toc 2"/>
    <w:basedOn w:val="Normal"/>
    <w:next w:val="Normal"/>
    <w:autoRedefine/>
    <w:pPr>
      <w:tabs>
        <w:tab w:val="clear" w:pos="720"/>
      </w:tabs>
      <w:spacing w:before="0"/>
      <w:ind w:left="240"/>
      <w:jc w:val="left"/>
    </w:pPr>
    <w:rPr>
      <w:rFonts w:ascii="Times New Roman" w:eastAsia="Times New Roman" w:hAnsi="Times New Roman" w:cs="Times New Roman"/>
      <w:szCs w:val="24"/>
    </w:rPr>
  </w:style>
  <w:style w:type="paragraph" w:styleId="Sumrio3">
    <w:name w:val="toc 3"/>
    <w:basedOn w:val="Normal"/>
    <w:next w:val="Normal"/>
    <w:autoRedefine/>
    <w:pPr>
      <w:tabs>
        <w:tab w:val="clear" w:pos="720"/>
      </w:tabs>
      <w:spacing w:before="0"/>
      <w:ind w:left="480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stilo1">
    <w:name w:val="Estilo1"/>
    <w:basedOn w:val="Ttulo1"/>
    <w:pPr>
      <w:numPr>
        <w:numId w:val="0"/>
      </w:numPr>
      <w:pBdr>
        <w:bottom w:val="single" w:sz="4" w:space="1" w:color="000000"/>
      </w:pBdr>
      <w:spacing w:before="120" w:after="60" w:line="360" w:lineRule="auto"/>
    </w:pPr>
    <w:rPr>
      <w:rFonts w:ascii="Palatino Linotype" w:eastAsia="Calibri" w:hAnsi="Palatino Linotype" w:cs="Palatino Linotype"/>
      <w:bCs/>
      <w:sz w:val="28"/>
      <w:szCs w:val="28"/>
    </w:rPr>
  </w:style>
  <w:style w:type="paragraph" w:customStyle="1" w:styleId="Estilo2">
    <w:name w:val="Estilo2"/>
    <w:basedOn w:val="Ttulo2"/>
    <w:pPr>
      <w:numPr>
        <w:ilvl w:val="0"/>
        <w:numId w:val="12"/>
      </w:numPr>
      <w:tabs>
        <w:tab w:val="clear" w:pos="720"/>
      </w:tabs>
      <w:spacing w:before="120" w:after="60" w:line="240" w:lineRule="atLeast"/>
    </w:pPr>
    <w:rPr>
      <w:rFonts w:ascii="Palatino Linotype" w:eastAsia="Calibri" w:hAnsi="Palatino Linotype" w:cs="Palatino Linotype"/>
      <w:bCs/>
      <w:sz w:val="26"/>
      <w:szCs w:val="26"/>
    </w:rPr>
  </w:style>
  <w:style w:type="paragraph" w:customStyle="1" w:styleId="Estilo3">
    <w:name w:val="Estilo3"/>
    <w:basedOn w:val="Ttulo2"/>
    <w:pPr>
      <w:numPr>
        <w:ilvl w:val="0"/>
        <w:numId w:val="0"/>
      </w:numPr>
      <w:spacing w:before="120" w:after="60" w:line="240" w:lineRule="atLeast"/>
      <w:ind w:left="720" w:hanging="720"/>
    </w:pPr>
    <w:rPr>
      <w:rFonts w:ascii="Palatino Linotype" w:eastAsia="Calibri" w:hAnsi="Palatino Linotype" w:cs="Palatino Linotype"/>
      <w:bCs/>
      <w:lang w:val="en-US"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text">
    <w:name w:val="Tabletext"/>
    <w:basedOn w:val="Normal"/>
    <w:pPr>
      <w:keepLines/>
      <w:widowControl w:val="0"/>
      <w:tabs>
        <w:tab w:val="clear" w:pos="720"/>
      </w:tabs>
      <w:spacing w:before="60" w:after="60"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styleId="PargrafodaLista">
    <w:name w:val="List Paragraph"/>
    <w:basedOn w:val="Normal"/>
    <w:pPr>
      <w:ind w:left="708"/>
    </w:pPr>
  </w:style>
  <w:style w:type="paragraph" w:styleId="Commarcadores">
    <w:name w:val="List Bullet"/>
    <w:basedOn w:val="Normal"/>
    <w:autoRedefine/>
    <w:pPr>
      <w:tabs>
        <w:tab w:val="clear" w:pos="720"/>
        <w:tab w:val="left" w:pos="519"/>
      </w:tabs>
      <w:spacing w:before="60" w:after="60"/>
      <w:ind w:left="737"/>
    </w:pPr>
    <w:rPr>
      <w:rFonts w:ascii="Times New Roman" w:eastAsia="Times New Roman" w:hAnsi="Times New Roman" w:cs="Times New Roman"/>
      <w:bCs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AddressChar">
    <w:name w:val="Address Char"/>
    <w:rPr>
      <w:rFonts w:ascii="Times" w:eastAsia="Times" w:hAnsi="Times" w:cs="Times"/>
      <w:sz w:val="24"/>
      <w:lang w:val="pt-BR" w:eastAsia="pt-BR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">
    <w:name w:val="long_text"/>
    <w:basedOn w:val="Fontepargpadro"/>
  </w:style>
  <w:style w:type="character" w:customStyle="1" w:styleId="TextodenotadefimChar">
    <w:name w:val="Texto de nota de fim Char"/>
    <w:rPr>
      <w:rFonts w:ascii="Times" w:eastAsia="Times" w:hAnsi="Times" w:cs="Times"/>
    </w:rPr>
  </w:style>
  <w:style w:type="character" w:styleId="Refdenotadefim">
    <w:name w:val="endnote reference"/>
    <w:rPr>
      <w:position w:val="0"/>
      <w:vertAlign w:val="superscript"/>
    </w:rPr>
  </w:style>
  <w:style w:type="character" w:customStyle="1" w:styleId="TextodenotaderodapChar">
    <w:name w:val="Texto de nota de rodapé Char"/>
    <w:rPr>
      <w:rFonts w:ascii="Times" w:eastAsia="Times" w:hAnsi="Times" w:cs="Times"/>
    </w:rPr>
  </w:style>
  <w:style w:type="character" w:styleId="Refdenotaderodap">
    <w:name w:val="footnote reference"/>
    <w:rPr>
      <w:position w:val="0"/>
      <w:vertAlign w:val="superscript"/>
    </w:rPr>
  </w:style>
  <w:style w:type="character" w:customStyle="1" w:styleId="Ttulo7Char">
    <w:name w:val="Título 7 Char"/>
    <w:rPr>
      <w:sz w:val="24"/>
      <w:szCs w:val="24"/>
    </w:rPr>
  </w:style>
  <w:style w:type="character" w:customStyle="1" w:styleId="Ttulo8Char">
    <w:name w:val="Título 8 Char"/>
    <w:rPr>
      <w:i/>
      <w:iCs/>
      <w:sz w:val="24"/>
      <w:szCs w:val="24"/>
    </w:rPr>
  </w:style>
  <w:style w:type="character" w:customStyle="1" w:styleId="Ttulo9Char">
    <w:name w:val="Título 9 Char"/>
    <w:rPr>
      <w:rFonts w:ascii="Arial" w:eastAsia="Arial" w:hAnsi="Arial" w:cs="Arial"/>
      <w:sz w:val="22"/>
      <w:szCs w:val="22"/>
    </w:rPr>
  </w:style>
  <w:style w:type="character" w:customStyle="1" w:styleId="TtuloChar">
    <w:name w:val="Título Char"/>
    <w:rPr>
      <w:rFonts w:ascii="Times" w:eastAsia="Times" w:hAnsi="Times" w:cs="Arial"/>
      <w:b/>
      <w:bCs/>
      <w:sz w:val="32"/>
      <w:szCs w:val="32"/>
    </w:rPr>
  </w:style>
  <w:style w:type="character" w:customStyle="1" w:styleId="Estilo1Char">
    <w:name w:val="Estilo1 Char"/>
    <w:rPr>
      <w:rFonts w:ascii="Palatino Linotype" w:eastAsia="Calibri" w:hAnsi="Palatino Linotype" w:cs="Palatino Linotype"/>
      <w:b/>
      <w:bCs/>
      <w:kern w:val="3"/>
      <w:sz w:val="28"/>
      <w:szCs w:val="28"/>
    </w:rPr>
  </w:style>
  <w:style w:type="character" w:customStyle="1" w:styleId="Estilo2Char">
    <w:name w:val="Estilo2 Char"/>
    <w:rPr>
      <w:rFonts w:ascii="Palatino Linotype" w:eastAsia="Calibri" w:hAnsi="Palatino Linotype" w:cs="Palatino Linotype"/>
      <w:b/>
      <w:bCs/>
      <w:sz w:val="26"/>
      <w:szCs w:val="26"/>
    </w:rPr>
  </w:style>
  <w:style w:type="character" w:customStyle="1" w:styleId="Estilo3Char">
    <w:name w:val="Estilo3 Char"/>
    <w:rPr>
      <w:rFonts w:ascii="Palatino Linotype" w:eastAsia="Calibri" w:hAnsi="Palatino Linotype" w:cs="Palatino Linotype"/>
      <w:b/>
      <w:bCs/>
      <w:sz w:val="24"/>
      <w:lang w:val="en-US"/>
    </w:rPr>
  </w:style>
  <w:style w:type="character" w:customStyle="1" w:styleId="RodapChar">
    <w:name w:val="Rodapé Char"/>
    <w:rPr>
      <w:rFonts w:ascii="Times" w:eastAsia="Times" w:hAnsi="Times" w:cs="Times"/>
      <w:sz w:val="24"/>
    </w:rPr>
  </w:style>
  <w:style w:type="character" w:customStyle="1" w:styleId="CabealhoChar">
    <w:name w:val="Cabeçalho Char"/>
    <w:rPr>
      <w:rFonts w:ascii="Times" w:eastAsia="Times" w:hAnsi="Times" w:cs="Times"/>
      <w:sz w:val="24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LFO1">
    <w:name w:val="LFO1"/>
    <w:basedOn w:val="Semlista"/>
    <w:pPr>
      <w:numPr>
        <w:numId w:val="2"/>
      </w:numPr>
    </w:pPr>
  </w:style>
  <w:style w:type="numbering" w:customStyle="1" w:styleId="LFO3">
    <w:name w:val="LFO3"/>
    <w:basedOn w:val="Semlista"/>
    <w:pPr>
      <w:numPr>
        <w:numId w:val="3"/>
      </w:numPr>
    </w:pPr>
  </w:style>
  <w:style w:type="numbering" w:customStyle="1" w:styleId="Listaatual1">
    <w:name w:val="Lista atual1"/>
    <w:uiPriority w:val="99"/>
    <w:rsid w:val="002E04A3"/>
    <w:pPr>
      <w:numPr>
        <w:numId w:val="15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F36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la.msfraza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af\Documents\My%20Projects\MyBeloved\Docs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7</TotalTime>
  <Pages>6</Pages>
  <Words>700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Template_Definição_da_ Aplicação</vt:lpstr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Template_Definição_da_ Aplicação</dc:title>
  <dc:creator>Marília Mendes</dc:creator>
  <cp:lastModifiedBy>Lila Maria</cp:lastModifiedBy>
  <cp:revision>2</cp:revision>
  <cp:lastPrinted>2005-03-17T02:14:00Z</cp:lastPrinted>
  <dcterms:created xsi:type="dcterms:W3CDTF">2024-08-05T16:18:00Z</dcterms:created>
  <dcterms:modified xsi:type="dcterms:W3CDTF">2024-08-05T16:18:00Z</dcterms:modified>
</cp:coreProperties>
</file>